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5D8650DC" w:rsidR="002343C5" w:rsidRPr="006F61C6" w:rsidRDefault="3BCC5733">
      <w:pPr>
        <w:pStyle w:val="BodyText"/>
        <w:rPr>
          <w:lang w:val="sr-Latn-CS"/>
        </w:rPr>
      </w:pPr>
      <w:r w:rsidRPr="44C5C7E7">
        <w:rPr>
          <w:lang w:val="sr-Latn-CS"/>
        </w:rPr>
        <w:t xml:space="preserve"> </w:t>
      </w:r>
    </w:p>
    <w:p w14:paraId="65786598" w14:textId="640F413B" w:rsidR="006D0694" w:rsidRDefault="00F236B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GETOut</w:t>
      </w:r>
    </w:p>
    <w:p w14:paraId="4AA46E2B" w14:textId="57AD9BCD" w:rsidR="002343C5" w:rsidRPr="006F61C6" w:rsidRDefault="00F236BA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 aplikacija</w:t>
      </w:r>
    </w:p>
    <w:p w14:paraId="0A37501D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3CC94ADE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5DAB6C7B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E7B734B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2EB378F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12"/>
          <w:footerReference w:type="even" r:id="rId13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29D06CEC" w14:textId="77777777">
        <w:tc>
          <w:tcPr>
            <w:tcW w:w="2304" w:type="dxa"/>
          </w:tcPr>
          <w:p w14:paraId="746F1487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702199E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4C320DD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1FEF1289" w14:textId="77777777">
        <w:tc>
          <w:tcPr>
            <w:tcW w:w="2304" w:type="dxa"/>
          </w:tcPr>
          <w:p w14:paraId="632E6288" w14:textId="6D495FCB" w:rsidR="002343C5" w:rsidRPr="006F61C6" w:rsidRDefault="007570F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17</w:t>
            </w:r>
            <w:r w:rsidRPr="006D0694">
              <w:rPr>
                <w:lang w:val="sr-Latn-CS"/>
              </w:rPr>
              <w:t>.03.</w:t>
            </w:r>
            <w:r>
              <w:rPr>
                <w:lang w:val="sr-Latn-CS"/>
              </w:rPr>
              <w:t>2021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4B3AA50C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637F0B55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17E84186" w14:textId="77777777" w:rsidR="00A51208" w:rsidRDefault="00A51208" w:rsidP="00A51208">
            <w:proofErr w:type="spellStart"/>
            <w:r>
              <w:t>Mateja</w:t>
            </w:r>
            <w:proofErr w:type="spellEnd"/>
            <w:r>
              <w:t xml:space="preserve"> Pan</w:t>
            </w:r>
            <w:r>
              <w:rPr>
                <w:lang w:val="sr-Latn-RS"/>
              </w:rPr>
              <w:t xml:space="preserve">čić </w:t>
            </w:r>
          </w:p>
          <w:p w14:paraId="44267E68" w14:textId="77777777" w:rsidR="00A51208" w:rsidRDefault="00A51208" w:rsidP="00A51208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Vukašin Popović </w:t>
            </w:r>
          </w:p>
          <w:p w14:paraId="13CC35A0" w14:textId="77777777" w:rsidR="00A51208" w:rsidRDefault="00A51208" w:rsidP="00A51208">
            <w:pPr>
              <w:rPr>
                <w:lang w:val="sr-Latn-RS"/>
              </w:rPr>
            </w:pPr>
            <w:r>
              <w:rPr>
                <w:lang w:val="sr-Latn-RS"/>
              </w:rPr>
              <w:t>Jelena Cakić</w:t>
            </w:r>
          </w:p>
          <w:p w14:paraId="52F5AC35" w14:textId="1C31E670" w:rsidR="002343C5" w:rsidRPr="006F61C6" w:rsidRDefault="00A51208" w:rsidP="00A51208">
            <w:pPr>
              <w:pStyle w:val="Tabletext"/>
              <w:rPr>
                <w:lang w:val="sr-Latn-CS"/>
              </w:rPr>
            </w:pPr>
            <w:r>
              <w:rPr>
                <w:lang w:val="sr-Latn-RS"/>
              </w:rPr>
              <w:t>Anđelija Veličković</w:t>
            </w:r>
          </w:p>
        </w:tc>
      </w:tr>
      <w:tr w:rsidR="002343C5" w:rsidRPr="006F61C6" w14:paraId="6A05A809" w14:textId="77777777">
        <w:tc>
          <w:tcPr>
            <w:tcW w:w="2304" w:type="dxa"/>
          </w:tcPr>
          <w:p w14:paraId="5A39BBE3" w14:textId="2E6EFF6F" w:rsidR="002343C5" w:rsidRPr="006F61C6" w:rsidRDefault="00564EF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23.05.2021</w:t>
            </w:r>
          </w:p>
        </w:tc>
        <w:tc>
          <w:tcPr>
            <w:tcW w:w="1152" w:type="dxa"/>
          </w:tcPr>
          <w:p w14:paraId="41C8F396" w14:textId="7DD99D15" w:rsidR="002343C5" w:rsidRPr="006F61C6" w:rsidRDefault="00564EF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598" w:type="dxa"/>
          </w:tcPr>
          <w:p w14:paraId="72A3D3EC" w14:textId="6F258BF4" w:rsidR="002343C5" w:rsidRPr="006F61C6" w:rsidRDefault="00564EF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Izmena</w:t>
            </w:r>
          </w:p>
        </w:tc>
        <w:tc>
          <w:tcPr>
            <w:tcW w:w="2195" w:type="dxa"/>
          </w:tcPr>
          <w:p w14:paraId="0D0B940D" w14:textId="5429394F" w:rsidR="002343C5" w:rsidRPr="006F61C6" w:rsidRDefault="00564EF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Anđelija Veličković</w:t>
            </w:r>
            <w:bookmarkStart w:id="0" w:name="_GoBack"/>
            <w:bookmarkEnd w:id="0"/>
          </w:p>
        </w:tc>
      </w:tr>
      <w:tr w:rsidR="002343C5" w:rsidRPr="006F61C6" w14:paraId="0E27B00A" w14:textId="77777777">
        <w:tc>
          <w:tcPr>
            <w:tcW w:w="2304" w:type="dxa"/>
          </w:tcPr>
          <w:p w14:paraId="60061E4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4EAFD9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4B94D5A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3DEEC66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656B9AB" w14:textId="77777777">
        <w:tc>
          <w:tcPr>
            <w:tcW w:w="2304" w:type="dxa"/>
          </w:tcPr>
          <w:p w14:paraId="45FB081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49F31C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5312826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2486C0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4101652C" w14:textId="77777777" w:rsidR="002343C5" w:rsidRPr="006F61C6" w:rsidRDefault="002343C5">
      <w:pPr>
        <w:rPr>
          <w:lang w:val="sr-Latn-CS"/>
        </w:rPr>
      </w:pPr>
    </w:p>
    <w:p w14:paraId="44364D71" w14:textId="77777777" w:rsidR="007570F5" w:rsidRDefault="007570F5">
      <w:pPr>
        <w:pStyle w:val="Title"/>
        <w:rPr>
          <w:lang w:val="sr-Latn-CS"/>
        </w:rPr>
      </w:pPr>
    </w:p>
    <w:p w14:paraId="78D8BD3F" w14:textId="77777777" w:rsidR="007570F5" w:rsidRPr="007570F5" w:rsidRDefault="007570F5" w:rsidP="007570F5">
      <w:pPr>
        <w:rPr>
          <w:lang w:val="sr-Latn-CS"/>
        </w:rPr>
      </w:pPr>
    </w:p>
    <w:p w14:paraId="304DEF1F" w14:textId="77777777" w:rsidR="007570F5" w:rsidRPr="007570F5" w:rsidRDefault="007570F5" w:rsidP="007570F5">
      <w:pPr>
        <w:rPr>
          <w:lang w:val="sr-Latn-CS"/>
        </w:rPr>
      </w:pPr>
    </w:p>
    <w:p w14:paraId="4D490AE4" w14:textId="77777777" w:rsidR="007570F5" w:rsidRPr="007570F5" w:rsidRDefault="007570F5" w:rsidP="007570F5">
      <w:pPr>
        <w:rPr>
          <w:lang w:val="sr-Latn-CS"/>
        </w:rPr>
      </w:pPr>
    </w:p>
    <w:p w14:paraId="04BEF49E" w14:textId="77777777" w:rsidR="007570F5" w:rsidRPr="007570F5" w:rsidRDefault="007570F5" w:rsidP="007570F5">
      <w:pPr>
        <w:rPr>
          <w:lang w:val="sr-Latn-CS"/>
        </w:rPr>
      </w:pPr>
    </w:p>
    <w:p w14:paraId="1F57A44C" w14:textId="0046BAE6" w:rsidR="007570F5" w:rsidRDefault="007570F5" w:rsidP="007570F5">
      <w:pPr>
        <w:pStyle w:val="Title"/>
        <w:tabs>
          <w:tab w:val="left" w:pos="3240"/>
        </w:tabs>
        <w:jc w:val="left"/>
        <w:rPr>
          <w:lang w:val="sr-Latn-CS"/>
        </w:rPr>
      </w:pPr>
      <w:r>
        <w:rPr>
          <w:lang w:val="sr-Latn-CS"/>
        </w:rPr>
        <w:tab/>
      </w:r>
    </w:p>
    <w:p w14:paraId="414DD773" w14:textId="2CBB0FBE" w:rsidR="002343C5" w:rsidRPr="006F61C6" w:rsidRDefault="002343C5">
      <w:pPr>
        <w:pStyle w:val="Title"/>
        <w:rPr>
          <w:lang w:val="sr-Latn-CS"/>
        </w:rPr>
      </w:pPr>
      <w:r w:rsidRPr="007570F5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389D2AE2" w14:textId="0C13E6CD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05210A">
        <w:rPr>
          <w:noProof/>
        </w:rPr>
        <w:t>4</w:t>
      </w:r>
      <w:r w:rsidR="00B357F1">
        <w:rPr>
          <w:noProof/>
        </w:rPr>
        <w:fldChar w:fldCharType="end"/>
      </w:r>
    </w:p>
    <w:p w14:paraId="42B353CB" w14:textId="31919919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 w:rsidR="0005210A">
        <w:rPr>
          <w:noProof/>
        </w:rPr>
        <w:t>4</w:t>
      </w:r>
      <w:r>
        <w:rPr>
          <w:noProof/>
        </w:rPr>
        <w:fldChar w:fldCharType="end"/>
      </w:r>
    </w:p>
    <w:p w14:paraId="286B5721" w14:textId="75A91871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 w:rsidR="0005210A">
        <w:rPr>
          <w:noProof/>
        </w:rPr>
        <w:t>4</w:t>
      </w:r>
      <w:r>
        <w:rPr>
          <w:noProof/>
        </w:rPr>
        <w:fldChar w:fldCharType="end"/>
      </w:r>
    </w:p>
    <w:p w14:paraId="484AB45F" w14:textId="02F2A825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 w:rsidR="0005210A">
        <w:rPr>
          <w:noProof/>
        </w:rPr>
        <w:t>4</w:t>
      </w:r>
      <w:r>
        <w:rPr>
          <w:noProof/>
        </w:rPr>
        <w:fldChar w:fldCharType="end"/>
      </w:r>
    </w:p>
    <w:p w14:paraId="47B54857" w14:textId="75B7A9DA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 w:rsidR="0005210A">
        <w:rPr>
          <w:noProof/>
        </w:rPr>
        <w:t>5</w:t>
      </w:r>
      <w:r>
        <w:rPr>
          <w:noProof/>
        </w:rPr>
        <w:fldChar w:fldCharType="end"/>
      </w:r>
    </w:p>
    <w:p w14:paraId="1EDD4CBB" w14:textId="5BEEA351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 w:rsidR="0005210A">
        <w:rPr>
          <w:noProof/>
        </w:rPr>
        <w:t>5</w:t>
      </w:r>
      <w:r>
        <w:rPr>
          <w:noProof/>
        </w:rPr>
        <w:fldChar w:fldCharType="end"/>
      </w:r>
    </w:p>
    <w:p w14:paraId="5A6865DB" w14:textId="2630DB0D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 w:rsidR="0005210A">
        <w:rPr>
          <w:noProof/>
        </w:rPr>
        <w:t>6</w:t>
      </w:r>
      <w:r>
        <w:rPr>
          <w:noProof/>
        </w:rPr>
        <w:fldChar w:fldCharType="end"/>
      </w:r>
    </w:p>
    <w:p w14:paraId="318D98D2" w14:textId="14DB34BB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 w:rsidR="0005210A">
        <w:rPr>
          <w:noProof/>
        </w:rPr>
        <w:t>7</w:t>
      </w:r>
      <w:r>
        <w:rPr>
          <w:noProof/>
        </w:rPr>
        <w:fldChar w:fldCharType="end"/>
      </w:r>
    </w:p>
    <w:p w14:paraId="40140CD5" w14:textId="049025D2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 w:rsidR="0005210A">
        <w:rPr>
          <w:noProof/>
        </w:rPr>
        <w:t>7</w:t>
      </w:r>
      <w:r>
        <w:rPr>
          <w:noProof/>
        </w:rPr>
        <w:fldChar w:fldCharType="end"/>
      </w:r>
    </w:p>
    <w:p w14:paraId="797DE556" w14:textId="26AAFF22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 w:rsidR="0005210A">
        <w:rPr>
          <w:noProof/>
        </w:rPr>
        <w:t>7</w:t>
      </w:r>
      <w:r>
        <w:rPr>
          <w:noProof/>
        </w:rPr>
        <w:fldChar w:fldCharType="end"/>
      </w:r>
    </w:p>
    <w:p w14:paraId="17FE5063" w14:textId="71E87A10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 w:rsidR="0005210A">
        <w:rPr>
          <w:noProof/>
        </w:rPr>
        <w:t>7</w:t>
      </w:r>
      <w:r>
        <w:rPr>
          <w:noProof/>
        </w:rPr>
        <w:fldChar w:fldCharType="end"/>
      </w:r>
    </w:p>
    <w:p w14:paraId="58DB0551" w14:textId="4DA02303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 w:rsidR="0005210A">
        <w:rPr>
          <w:noProof/>
        </w:rPr>
        <w:t>7</w:t>
      </w:r>
      <w:r>
        <w:rPr>
          <w:noProof/>
        </w:rPr>
        <w:fldChar w:fldCharType="end"/>
      </w:r>
    </w:p>
    <w:p w14:paraId="2B7B78D6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362FD78F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1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1"/>
    </w:p>
    <w:p w14:paraId="320FD928" w14:textId="3A3BAAFA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213C59">
        <w:rPr>
          <w:lang w:val="sr-Latn-CS"/>
        </w:rPr>
        <w:t>Web aplikacije</w:t>
      </w:r>
      <w:r w:rsidR="006D0694">
        <w:rPr>
          <w:lang w:val="sr-Latn-CS"/>
        </w:rPr>
        <w:t xml:space="preserve"> – </w:t>
      </w:r>
      <w:r w:rsidR="00213C59">
        <w:rPr>
          <w:lang w:val="sr-Latn-CS"/>
        </w:rPr>
        <w:t>GETOut</w:t>
      </w:r>
      <w:r w:rsidR="002343C5" w:rsidRPr="006F61C6">
        <w:rPr>
          <w:lang w:val="sr-Latn-CS"/>
        </w:rPr>
        <w:t xml:space="preserve">.  </w:t>
      </w:r>
    </w:p>
    <w:p w14:paraId="1AA9D462" w14:textId="77777777" w:rsidR="002343C5" w:rsidRPr="006F61C6" w:rsidRDefault="006D0694">
      <w:pPr>
        <w:pStyle w:val="Heading1"/>
        <w:rPr>
          <w:lang w:val="sr-Latn-CS"/>
        </w:rPr>
      </w:pPr>
      <w:bookmarkStart w:id="2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2"/>
    </w:p>
    <w:p w14:paraId="08B3714C" w14:textId="5345D5DD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896E8D">
        <w:rPr>
          <w:lang w:val="sr-Latn-CS"/>
        </w:rPr>
        <w:t>Outsiders</w:t>
      </w:r>
      <w:r>
        <w:rPr>
          <w:lang w:val="sr-Latn-CS"/>
        </w:rPr>
        <w:t xml:space="preserve">-a za </w:t>
      </w:r>
      <w:r w:rsidR="006D41CE">
        <w:rPr>
          <w:lang w:val="sr-Latn-CS"/>
        </w:rPr>
        <w:t xml:space="preserve">razvoj Web </w:t>
      </w:r>
      <w:r w:rsidR="00896E8D">
        <w:rPr>
          <w:lang w:val="sr-Latn-CS"/>
        </w:rPr>
        <w:t>aplikacije GETOut.</w:t>
      </w:r>
    </w:p>
    <w:p w14:paraId="64E1F285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6F3B69C3" w14:textId="77777777" w:rsidR="002343C5" w:rsidRPr="006F61C6" w:rsidRDefault="006D41CE">
      <w:pPr>
        <w:pStyle w:val="Heading1"/>
        <w:rPr>
          <w:lang w:val="sr-Latn-CS"/>
        </w:rPr>
      </w:pPr>
      <w:bookmarkStart w:id="3" w:name="_Toc225188566"/>
      <w:r>
        <w:rPr>
          <w:lang w:val="sr-Latn-CS"/>
        </w:rPr>
        <w:t>Reference</w:t>
      </w:r>
      <w:bookmarkEnd w:id="3"/>
    </w:p>
    <w:p w14:paraId="207EE3DF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6D446ACD" w14:textId="603BF886" w:rsidR="002343C5" w:rsidRDefault="00067B21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GETOut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 w:rsidR="00F348A5" w:rsidRPr="00F348A5">
        <w:rPr>
          <w:lang w:val="sr-Latn-CS"/>
        </w:rPr>
        <w:t>D01_Predlog_</w:t>
      </w:r>
      <w:r w:rsidR="006E183F">
        <w:rPr>
          <w:lang w:val="sr-Latn-CS"/>
        </w:rPr>
        <w:t>P</w:t>
      </w:r>
      <w:r w:rsidR="00F348A5" w:rsidRPr="00F348A5">
        <w:rPr>
          <w:lang w:val="sr-Latn-CS"/>
        </w:rPr>
        <w:t>rojekta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 xml:space="preserve">, </w:t>
      </w:r>
      <w:r>
        <w:rPr>
          <w:lang w:val="sr-Latn-CS"/>
        </w:rPr>
        <w:t>2021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Outsiders</w:t>
      </w:r>
      <w:r w:rsidR="002343C5" w:rsidRPr="006F61C6">
        <w:rPr>
          <w:lang w:val="sr-Latn-CS"/>
        </w:rPr>
        <w:t>.</w:t>
      </w:r>
    </w:p>
    <w:p w14:paraId="1C8212EB" w14:textId="6AD35A57" w:rsidR="00260B17" w:rsidRPr="006F61C6" w:rsidRDefault="00067B21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 xml:space="preserve">GETOut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>
        <w:rPr>
          <w:lang w:val="sr-Latn-CS"/>
        </w:rPr>
        <w:t>2021</w:t>
      </w:r>
      <w:r w:rsidR="00260B17">
        <w:rPr>
          <w:lang w:val="sr-Latn-CS"/>
        </w:rPr>
        <w:t xml:space="preserve">, </w:t>
      </w:r>
      <w:r>
        <w:rPr>
          <w:lang w:val="sr-Latn-CS"/>
        </w:rPr>
        <w:t>Outsiders</w:t>
      </w:r>
      <w:r w:rsidR="00260B17">
        <w:rPr>
          <w:lang w:val="sr-Latn-CS"/>
        </w:rPr>
        <w:t>.</w:t>
      </w:r>
    </w:p>
    <w:p w14:paraId="32E9A891" w14:textId="77777777" w:rsidR="002343C5" w:rsidRPr="006F61C6" w:rsidRDefault="003D5CA3">
      <w:pPr>
        <w:pStyle w:val="Heading1"/>
        <w:rPr>
          <w:lang w:val="sr-Latn-CS"/>
        </w:rPr>
      </w:pPr>
      <w:bookmarkStart w:id="4" w:name="_Toc225188567"/>
      <w:r>
        <w:rPr>
          <w:lang w:val="sr-Latn-CS"/>
        </w:rPr>
        <w:t>Plan razvojnih faza</w:t>
      </w:r>
      <w:bookmarkEnd w:id="4"/>
    </w:p>
    <w:p w14:paraId="0A817B66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4B99056E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6DE8C3D7" w14:textId="77777777">
        <w:trPr>
          <w:jc w:val="center"/>
        </w:trPr>
        <w:tc>
          <w:tcPr>
            <w:tcW w:w="2160" w:type="dxa"/>
          </w:tcPr>
          <w:p w14:paraId="17D716E8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189B3A03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18357BA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0C78FB8A" w14:textId="77777777">
        <w:trPr>
          <w:jc w:val="center"/>
        </w:trPr>
        <w:tc>
          <w:tcPr>
            <w:tcW w:w="2160" w:type="dxa"/>
          </w:tcPr>
          <w:p w14:paraId="74185A04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649841B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006D53B4" w14:textId="4D783DBF" w:rsidR="00103833" w:rsidRPr="006F61C6" w:rsidRDefault="0039333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32F6999C" w14:textId="77777777">
        <w:trPr>
          <w:jc w:val="center"/>
        </w:trPr>
        <w:tc>
          <w:tcPr>
            <w:tcW w:w="2160" w:type="dxa"/>
          </w:tcPr>
          <w:p w14:paraId="2CE32A57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56B20A0C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B70E477" w14:textId="3E4808D4" w:rsidR="00103833" w:rsidRPr="006F61C6" w:rsidRDefault="0039333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00F562AD" w14:textId="77777777">
        <w:trPr>
          <w:jc w:val="center"/>
        </w:trPr>
        <w:tc>
          <w:tcPr>
            <w:tcW w:w="2160" w:type="dxa"/>
          </w:tcPr>
          <w:p w14:paraId="07E86A9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18F999B5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139FC29D" w14:textId="3F3ABA33" w:rsidR="00103833" w:rsidRPr="006F61C6" w:rsidRDefault="005C743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6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66225D74" w14:textId="77777777">
        <w:trPr>
          <w:jc w:val="center"/>
        </w:trPr>
        <w:tc>
          <w:tcPr>
            <w:tcW w:w="2160" w:type="dxa"/>
          </w:tcPr>
          <w:p w14:paraId="470CA881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249FAAB8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A0F8311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1299C43A" w14:textId="77777777" w:rsidR="002343C5" w:rsidRPr="006F61C6" w:rsidRDefault="002343C5">
      <w:pPr>
        <w:pStyle w:val="BodyText"/>
        <w:rPr>
          <w:lang w:val="sr-Latn-CS"/>
        </w:rPr>
      </w:pPr>
    </w:p>
    <w:p w14:paraId="0F046720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4DDBEF00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292091C8" w14:textId="77777777">
        <w:trPr>
          <w:jc w:val="right"/>
        </w:trPr>
        <w:tc>
          <w:tcPr>
            <w:tcW w:w="1276" w:type="dxa"/>
          </w:tcPr>
          <w:p w14:paraId="517502A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6CD8B696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7F965655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05F3C877" w14:textId="77777777">
        <w:trPr>
          <w:jc w:val="right"/>
        </w:trPr>
        <w:tc>
          <w:tcPr>
            <w:tcW w:w="1276" w:type="dxa"/>
          </w:tcPr>
          <w:p w14:paraId="6F82C3F2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0B4D5D3D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1018505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5E9DA70D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3FEB19E9" w14:textId="77777777">
        <w:trPr>
          <w:jc w:val="right"/>
        </w:trPr>
        <w:tc>
          <w:tcPr>
            <w:tcW w:w="1276" w:type="dxa"/>
          </w:tcPr>
          <w:p w14:paraId="340520FC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052C988E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71AD63AA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09DC21D7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2DCA9BB4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17426316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5AD66B68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458B2FDE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4F761AA4" w14:textId="77777777">
        <w:trPr>
          <w:jc w:val="right"/>
        </w:trPr>
        <w:tc>
          <w:tcPr>
            <w:tcW w:w="1276" w:type="dxa"/>
          </w:tcPr>
          <w:p w14:paraId="454FEB47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36F446F7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0FDC8675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470B7119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2C68357A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699461F3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147590FC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4E61790A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3B659237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0A40A697" w14:textId="77777777">
        <w:trPr>
          <w:jc w:val="right"/>
        </w:trPr>
        <w:tc>
          <w:tcPr>
            <w:tcW w:w="1276" w:type="dxa"/>
          </w:tcPr>
          <w:p w14:paraId="7FB04FA0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7DC2125E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205B035B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4DC47149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136E624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3461D779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1C9C836A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3CF2D8B6" w14:textId="77777777" w:rsidR="002343C5" w:rsidRPr="006F61C6" w:rsidRDefault="002343C5">
      <w:pPr>
        <w:pStyle w:val="BodyText"/>
        <w:rPr>
          <w:lang w:val="sr-Latn-CS"/>
        </w:rPr>
      </w:pPr>
    </w:p>
    <w:p w14:paraId="217D2D0A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72DECE7F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7F27F1BF" w14:textId="77777777" w:rsidR="002343C5" w:rsidRPr="006F61C6" w:rsidRDefault="00CC420E">
      <w:pPr>
        <w:pStyle w:val="Heading1"/>
        <w:rPr>
          <w:i/>
          <w:lang w:val="sr-Latn-CS"/>
        </w:rPr>
      </w:pPr>
      <w:bookmarkStart w:id="5" w:name="_Toc225188568"/>
      <w:r>
        <w:rPr>
          <w:lang w:val="sr-Latn-CS"/>
        </w:rPr>
        <w:t>Raspored aktivnosti</w:t>
      </w:r>
      <w:bookmarkEnd w:id="5"/>
    </w:p>
    <w:p w14:paraId="3C417531" w14:textId="5540DD6D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0E4BD7">
        <w:rPr>
          <w:lang w:val="sr-Latn-CS"/>
        </w:rPr>
        <w:t>GETOut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2E4E6EA5" w14:textId="00AD735D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0E4BD7">
        <w:rPr>
          <w:b/>
          <w:lang w:val="sr-Latn-CS"/>
        </w:rPr>
        <w:t>Outsiders</w:t>
      </w:r>
      <w:r w:rsidRPr="004561C7">
        <w:rPr>
          <w:b/>
          <w:lang w:val="sr-Latn-CS"/>
        </w:rPr>
        <w:t>_AV02_Raspored_aktivnosti.mpp</w:t>
      </w:r>
    </w:p>
    <w:p w14:paraId="4FDC87BF" w14:textId="77777777" w:rsidR="002343C5" w:rsidRPr="006F61C6" w:rsidRDefault="00D36260">
      <w:pPr>
        <w:pStyle w:val="Heading1"/>
        <w:rPr>
          <w:i/>
          <w:lang w:val="sr-Latn-CS"/>
        </w:rPr>
      </w:pPr>
      <w:bookmarkStart w:id="6" w:name="_Toc225188569"/>
      <w:r>
        <w:rPr>
          <w:lang w:val="sr-Latn-CS"/>
        </w:rPr>
        <w:t>Ciljevi iteracija</w:t>
      </w:r>
      <w:bookmarkEnd w:id="6"/>
    </w:p>
    <w:p w14:paraId="59327CF6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3CC47D9B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4CC0DA62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62C83AFF" w14:textId="3E92047B" w:rsidR="000A34D5" w:rsidRDefault="0084235B" w:rsidP="000A34D5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02C2BF4D" w14:textId="77777777" w:rsidR="000A34D5" w:rsidRPr="000A34D5" w:rsidRDefault="000A34D5" w:rsidP="000A34D5">
      <w:pPr>
        <w:pStyle w:val="BodyText"/>
        <w:rPr>
          <w:lang w:val="sr-Latn-CS"/>
        </w:rPr>
      </w:pPr>
    </w:p>
    <w:p w14:paraId="77A75EE5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lastRenderedPageBreak/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7054ED59" w14:textId="77777777">
        <w:tc>
          <w:tcPr>
            <w:tcW w:w="1350" w:type="dxa"/>
          </w:tcPr>
          <w:p w14:paraId="3995F8F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6C45689C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52A21BCE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0DDCFDA9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5B30D4E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0BAD90E4" w14:textId="77777777">
        <w:tc>
          <w:tcPr>
            <w:tcW w:w="1350" w:type="dxa"/>
          </w:tcPr>
          <w:p w14:paraId="6DAD6E45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516F8AC5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3E4EF347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326275A5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294053DC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6C5C199E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3DBFC216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738F0AC0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18EE51A4" w14:textId="77777777">
        <w:tc>
          <w:tcPr>
            <w:tcW w:w="1350" w:type="dxa"/>
          </w:tcPr>
          <w:p w14:paraId="1824E2A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643A34C1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078DFF4F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0963D5EC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3B77EC55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5EDDDB64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36BC4539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06609209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376ABA6B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1AFE193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1C2050DF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4C5BFEE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32612233" w14:textId="77777777">
        <w:tc>
          <w:tcPr>
            <w:tcW w:w="1350" w:type="dxa"/>
            <w:vMerge w:val="restart"/>
          </w:tcPr>
          <w:p w14:paraId="5EA27D0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1900AC0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4A50AC3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052CECAA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360704C6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6A86E2DC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68D76CC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7ACA7C5B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76F22A76" w14:textId="77777777">
        <w:tc>
          <w:tcPr>
            <w:tcW w:w="1350" w:type="dxa"/>
            <w:vMerge/>
          </w:tcPr>
          <w:p w14:paraId="0FB7827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7927241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04ECB55E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76B5F07A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4C81CB99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3A0A6C22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4CB19DC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315595F7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1BD8D949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75A8AC3F" w14:textId="77777777">
        <w:tc>
          <w:tcPr>
            <w:tcW w:w="1350" w:type="dxa"/>
          </w:tcPr>
          <w:p w14:paraId="24A7132F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2695F436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5614E735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2F5FF793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1FC39945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0562CB0E" w14:textId="77777777" w:rsidR="002343C5" w:rsidRPr="006F61C6" w:rsidRDefault="002343C5">
      <w:pPr>
        <w:pStyle w:val="BodyText"/>
        <w:rPr>
          <w:lang w:val="sr-Latn-CS"/>
        </w:rPr>
      </w:pPr>
    </w:p>
    <w:p w14:paraId="302230F5" w14:textId="77777777" w:rsidR="002343C5" w:rsidRPr="006F61C6" w:rsidRDefault="0046548E">
      <w:pPr>
        <w:pStyle w:val="Heading1"/>
        <w:rPr>
          <w:i/>
          <w:lang w:val="sr-Latn-CS"/>
        </w:rPr>
      </w:pPr>
      <w:bookmarkStart w:id="7" w:name="_Toc225188570"/>
      <w:r>
        <w:rPr>
          <w:lang w:val="sr-Latn-CS"/>
        </w:rPr>
        <w:t>Verzije</w:t>
      </w:r>
      <w:bookmarkEnd w:id="7"/>
    </w:p>
    <w:p w14:paraId="606F83FB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641024FF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7DBDECB6" w14:textId="77777777" w:rsidR="002343C5" w:rsidRPr="006F61C6" w:rsidRDefault="00495821">
      <w:pPr>
        <w:pStyle w:val="Heading1"/>
        <w:rPr>
          <w:lang w:val="sr-Latn-CS"/>
        </w:rPr>
      </w:pPr>
      <w:bookmarkStart w:id="8" w:name="_Toc225188571"/>
      <w:r>
        <w:rPr>
          <w:lang w:val="sr-Latn-CS"/>
        </w:rPr>
        <w:lastRenderedPageBreak/>
        <w:t>Plan korišćenja resursa</w:t>
      </w:r>
      <w:bookmarkEnd w:id="8"/>
    </w:p>
    <w:p w14:paraId="396A1B44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9" w:name="_Toc225188572"/>
      <w:r>
        <w:rPr>
          <w:lang w:val="sr-Latn-CS"/>
        </w:rPr>
        <w:t>Organizaciona struktura</w:t>
      </w:r>
      <w:bookmarkEnd w:id="9"/>
    </w:p>
    <w:p w14:paraId="34CE0A41" w14:textId="656172E6" w:rsidR="00C4723D" w:rsidRDefault="00495821" w:rsidP="0046556B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3E72A929" w14:textId="77777777" w:rsidR="0046556B" w:rsidRDefault="0046556B" w:rsidP="0046556B">
      <w:pPr>
        <w:pStyle w:val="BodyText"/>
        <w:rPr>
          <w:sz w:val="28"/>
          <w:szCs w:val="28"/>
          <w:lang w:val="sr-Latn-CS"/>
        </w:rPr>
      </w:pPr>
    </w:p>
    <w:p w14:paraId="4FD05BDE" w14:textId="1A5DA7E4" w:rsidR="0046556B" w:rsidRDefault="0046556B" w:rsidP="0046556B">
      <w:pPr>
        <w:pStyle w:val="BodyText"/>
        <w:ind w:left="2880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 xml:space="preserve">       </w:t>
      </w:r>
      <w:r w:rsidR="00EB675F">
        <w:rPr>
          <w:sz w:val="28"/>
          <w:szCs w:val="28"/>
          <w:lang w:val="sr-Latn-CS"/>
        </w:rPr>
        <w:t xml:space="preserve"> </w:t>
      </w:r>
      <w:r>
        <w:rPr>
          <w:sz w:val="28"/>
          <w:szCs w:val="28"/>
          <w:lang w:val="sr-Latn-CS"/>
        </w:rPr>
        <w:t>GETOut projekat</w:t>
      </w:r>
    </w:p>
    <w:p w14:paraId="0761228D" w14:textId="2616F5C2" w:rsidR="0046556B" w:rsidRDefault="00661384" w:rsidP="0046556B">
      <w:pPr>
        <w:pStyle w:val="BodyText"/>
        <w:rPr>
          <w:lang w:val="sr-Latn-CS"/>
        </w:rPr>
      </w:pPr>
      <w:r>
        <w:pict w14:anchorId="3A78FD26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74.85pt;margin-top:5.05pt;width:96.65pt;height:60.9pt;z-index:251659264" strokeweight="3pt">
            <v:stroke linestyle="thinThin"/>
            <v:textbox>
              <w:txbxContent>
                <w:p w14:paraId="2077A0DB" w14:textId="546DDB54" w:rsidR="0046556B" w:rsidRDefault="0046556B" w:rsidP="0046556B">
                  <w:pPr>
                    <w:jc w:val="center"/>
                  </w:pPr>
                  <w:r>
                    <w:t>Mateja</w:t>
                  </w:r>
                </w:p>
                <w:p w14:paraId="2862BCB7" w14:textId="7172BCDB" w:rsidR="0046556B" w:rsidRDefault="0046556B" w:rsidP="0046556B">
                  <w:pPr>
                    <w:jc w:val="center"/>
                    <w:rPr>
                      <w:lang w:val="sr-Latn-RS"/>
                    </w:rPr>
                  </w:pPr>
                  <w:r>
                    <w:t>Vo</w:t>
                  </w:r>
                  <w:r>
                    <w:rPr>
                      <w:lang w:val="sr-Latn-RS"/>
                    </w:rPr>
                    <w:t>đa projekta</w:t>
                  </w:r>
                </w:p>
                <w:p w14:paraId="59C412E5" w14:textId="59DECC1F" w:rsidR="00894248" w:rsidRDefault="00894248" w:rsidP="0046556B">
                  <w:pPr>
                    <w:jc w:val="center"/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Baza podataka</w:t>
                  </w:r>
                </w:p>
                <w:p w14:paraId="5349A763" w14:textId="5EAED4BE" w:rsidR="00894248" w:rsidRDefault="00894248" w:rsidP="0046556B">
                  <w:pPr>
                    <w:jc w:val="center"/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Web programer</w:t>
                  </w:r>
                </w:p>
              </w:txbxContent>
            </v:textbox>
          </v:shape>
        </w:pict>
      </w:r>
    </w:p>
    <w:p w14:paraId="347738F7" w14:textId="24993F1D" w:rsidR="0046556B" w:rsidRDefault="00661384" w:rsidP="0046556B">
      <w:pPr>
        <w:pStyle w:val="BodyText"/>
        <w:rPr>
          <w:lang w:val="sr-Latn-CS"/>
        </w:rPr>
      </w:pPr>
      <w:r>
        <w:pict w14:anchorId="40570BF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222.65pt;margin-top:45.05pt;width:0;height:30.45pt;z-index:251663360" o:connectortype="straight"/>
        </w:pict>
      </w:r>
      <w:r>
        <w:pict w14:anchorId="6673962A">
          <v:shape id="_x0000_s1039" type="#_x0000_t32" style="position:absolute;left:0;text-align:left;margin-left:84.8pt;margin-top:59.6pt;width:274.3pt;height:0;z-index:251664384" o:connectortype="straight"/>
        </w:pict>
      </w:r>
      <w:r>
        <w:pict w14:anchorId="7B54BE5E">
          <v:shape id="_x0000_s1040" type="#_x0000_t32" style="position:absolute;left:0;text-align:left;margin-left:84.8pt;margin-top:59.6pt;width:0;height:15.95pt;z-index:251665408" o:connectortype="straight"/>
        </w:pict>
      </w:r>
      <w:r>
        <w:pict w14:anchorId="7D1818AD">
          <v:shape id="_x0000_s1041" type="#_x0000_t32" style="position:absolute;left:0;text-align:left;margin-left:359.1pt;margin-top:59.6pt;width:0;height:15.95pt;z-index:251666432" o:connectortype="straight"/>
        </w:pict>
      </w:r>
    </w:p>
    <w:p w14:paraId="5CD128FB" w14:textId="77777777" w:rsidR="0046556B" w:rsidRDefault="0046556B" w:rsidP="0046556B">
      <w:pPr>
        <w:pStyle w:val="BodyText"/>
        <w:rPr>
          <w:lang w:val="sr-Latn-CS"/>
        </w:rPr>
      </w:pPr>
    </w:p>
    <w:p w14:paraId="5F1E0970" w14:textId="77777777" w:rsidR="0046556B" w:rsidRDefault="0046556B" w:rsidP="0046556B">
      <w:pPr>
        <w:pStyle w:val="BodyText"/>
        <w:rPr>
          <w:lang w:val="sr-Latn-CS"/>
        </w:rPr>
      </w:pPr>
    </w:p>
    <w:p w14:paraId="1E5CE8E1" w14:textId="77777777" w:rsidR="0046556B" w:rsidRPr="00EA6F11" w:rsidRDefault="0046556B" w:rsidP="00EA6F11">
      <w:pPr>
        <w:pStyle w:val="BodyText"/>
        <w:jc w:val="center"/>
        <w:rPr>
          <w:color w:val="FF0000"/>
          <w:lang w:val="sr-Latn-CS"/>
        </w:rPr>
      </w:pPr>
    </w:p>
    <w:p w14:paraId="6D5EB562" w14:textId="57682233" w:rsidR="0046556B" w:rsidRDefault="00661384" w:rsidP="0046556B">
      <w:pPr>
        <w:pStyle w:val="BodyText"/>
        <w:rPr>
          <w:lang w:val="sr-Latn-CS"/>
        </w:rPr>
      </w:pPr>
      <w:r>
        <w:pict w14:anchorId="4E946356">
          <v:shape id="_x0000_s1035" type="#_x0000_t202" style="position:absolute;left:0;text-align:left;margin-left:44.6pt;margin-top:3.6pt;width:102.25pt;height:44.95pt;z-index:251660288">
            <v:textbox>
              <w:txbxContent>
                <w:p w14:paraId="7AA4D5D4" w14:textId="2E194B50" w:rsidR="0046556B" w:rsidRDefault="0046556B" w:rsidP="0046556B">
                  <w:pPr>
                    <w:jc w:val="center"/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Jelena</w:t>
                  </w:r>
                </w:p>
                <w:p w14:paraId="4CC17B64" w14:textId="6D26F6C6" w:rsidR="0046556B" w:rsidRDefault="0046556B" w:rsidP="0046556B">
                  <w:pPr>
                    <w:jc w:val="center"/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Baza podataka</w:t>
                  </w:r>
                </w:p>
                <w:p w14:paraId="0AD5FE4C" w14:textId="7C9B9F5A" w:rsidR="00894248" w:rsidRDefault="00894248" w:rsidP="0046556B">
                  <w:pPr>
                    <w:jc w:val="center"/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Web programer</w:t>
                  </w:r>
                </w:p>
              </w:txbxContent>
            </v:textbox>
          </v:shape>
        </w:pict>
      </w:r>
      <w:r>
        <w:pict w14:anchorId="2DB3AD7D">
          <v:shape id="Text Box 2" o:spid="_x0000_s1036" type="#_x0000_t202" style="position:absolute;left:0;text-align:left;margin-left:172.3pt;margin-top:3.6pt;width:103.8pt;height:44.9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">
            <v:textbox>
              <w:txbxContent>
                <w:p w14:paraId="35A77CED" w14:textId="041802CB" w:rsidR="0046556B" w:rsidRDefault="0046556B" w:rsidP="0046556B">
                  <w:pPr>
                    <w:jc w:val="center"/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Vukašin</w:t>
                  </w:r>
                </w:p>
                <w:p w14:paraId="75706284" w14:textId="793D38A0" w:rsidR="0046556B" w:rsidRDefault="0046556B" w:rsidP="0046556B">
                  <w:pPr>
                    <w:jc w:val="center"/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Dizajner</w:t>
                  </w:r>
                </w:p>
                <w:p w14:paraId="3CB258EC" w14:textId="58FCB32D" w:rsidR="00894248" w:rsidRDefault="00894248" w:rsidP="0046556B">
                  <w:pPr>
                    <w:jc w:val="center"/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Web programer</w:t>
                  </w:r>
                </w:p>
              </w:txbxContent>
            </v:textbox>
          </v:shape>
        </w:pict>
      </w:r>
      <w:r>
        <w:pict w14:anchorId="611366AE">
          <v:shape id="_x0000_s1037" type="#_x0000_t202" style="position:absolute;left:0;text-align:left;margin-left:301.05pt;margin-top:3.6pt;width:101.4pt;height:44.9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sk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oWcxQCR5a+ojMuvMMOC4kCi0xv2gpMPhrqj/vgfH&#10;KZEfNHZnMZ5O4zYkZTq7LlBxl5btpQU0Q6iKBkoGcR3SBiXe7C12cSMSvy+ZnFLGoU20nxYsbsWl&#10;nrxefgOrJ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C0c0skKAIAAE4EAAAOAAAAAAAAAAAAAAAAAC4CAABkcnMvZTJvRG9j&#10;LnhtbFBLAQItABQABgAIAAAAIQD9LzLW2wAAAAUBAAAPAAAAAAAAAAAAAAAAAIIEAABkcnMvZG93&#10;bnJldi54bWxQSwUGAAAAAAQABADzAAAAigUAAAAA&#10;">
            <v:textbox>
              <w:txbxContent>
                <w:p w14:paraId="542FF10A" w14:textId="3321F711" w:rsidR="0046556B" w:rsidRDefault="0046556B" w:rsidP="0046556B">
                  <w:pPr>
                    <w:jc w:val="center"/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Anđelija</w:t>
                  </w:r>
                </w:p>
                <w:p w14:paraId="3910201E" w14:textId="3F14225E" w:rsidR="00894248" w:rsidRDefault="00894248" w:rsidP="0046556B">
                  <w:pPr>
                    <w:jc w:val="center"/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Dizajner</w:t>
                  </w:r>
                </w:p>
                <w:p w14:paraId="1E22F737" w14:textId="77777777" w:rsidR="0046556B" w:rsidRDefault="0046556B" w:rsidP="0046556B">
                  <w:pPr>
                    <w:jc w:val="center"/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Web programer</w:t>
                  </w:r>
                </w:p>
              </w:txbxContent>
            </v:textbox>
          </v:shape>
        </w:pict>
      </w:r>
    </w:p>
    <w:p w14:paraId="13A3E0E9" w14:textId="24A7F06A" w:rsidR="0046556B" w:rsidRDefault="0046556B" w:rsidP="00C4723D">
      <w:pPr>
        <w:pStyle w:val="BodyText"/>
        <w:jc w:val="center"/>
        <w:rPr>
          <w:lang w:val="sr-Latn-CS"/>
        </w:rPr>
      </w:pPr>
    </w:p>
    <w:p w14:paraId="353DA83D" w14:textId="743A8FA8" w:rsidR="0046556B" w:rsidRDefault="0046556B" w:rsidP="0046556B">
      <w:pPr>
        <w:pStyle w:val="BodyText"/>
        <w:ind w:left="0"/>
        <w:rPr>
          <w:lang w:val="sr-Latn-CS"/>
        </w:rPr>
      </w:pPr>
    </w:p>
    <w:p w14:paraId="05A606FD" w14:textId="77777777" w:rsidR="0046556B" w:rsidRDefault="0046556B" w:rsidP="00C4723D">
      <w:pPr>
        <w:pStyle w:val="BodyText"/>
        <w:jc w:val="center"/>
        <w:rPr>
          <w:lang w:val="sr-Latn-CS"/>
        </w:rPr>
      </w:pPr>
    </w:p>
    <w:p w14:paraId="7AAE2EC7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10" w:name="_Toc225188573"/>
      <w:r>
        <w:rPr>
          <w:lang w:val="sr-Latn-CS"/>
        </w:rPr>
        <w:t>Kadrovska politika</w:t>
      </w:r>
      <w:bookmarkEnd w:id="10"/>
    </w:p>
    <w:p w14:paraId="3DC86F0C" w14:textId="5DF6DF4E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EA6F11">
        <w:rPr>
          <w:lang w:val="sr-Latn-CS"/>
        </w:rPr>
        <w:t>GETOut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4086990F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1" w:name="_Toc225188574"/>
      <w:r>
        <w:rPr>
          <w:lang w:val="sr-Latn-CS"/>
        </w:rPr>
        <w:t>Plan obuke</w:t>
      </w:r>
      <w:bookmarkEnd w:id="11"/>
    </w:p>
    <w:p w14:paraId="776A0FE5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74A06BDF" w14:textId="01F6374F" w:rsidR="002343C5" w:rsidRPr="006F61C6" w:rsidRDefault="00C62C3F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Web programiranje u JavaScript-u</w:t>
      </w:r>
    </w:p>
    <w:p w14:paraId="41693F34" w14:textId="75468BD2" w:rsidR="002343C5" w:rsidRPr="006F61C6" w:rsidRDefault="007E56C2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Rad sa bazom podataka u C#</w:t>
      </w:r>
      <w:r w:rsidR="001F6039">
        <w:rPr>
          <w:lang w:val="sr-Latn-CS"/>
        </w:rPr>
        <w:t xml:space="preserve"> </w:t>
      </w:r>
      <w:r>
        <w:rPr>
          <w:lang w:val="sr-Latn-CS"/>
        </w:rPr>
        <w:t>(</w:t>
      </w:r>
      <w:r w:rsidR="00564EFD">
        <w:rPr>
          <w:lang w:val="sr-Latn-CS"/>
        </w:rPr>
        <w:t>MySQL</w:t>
      </w:r>
      <w:r>
        <w:rPr>
          <w:lang w:val="sr-Latn-CS"/>
        </w:rPr>
        <w:t xml:space="preserve"> DBMS)</w:t>
      </w:r>
    </w:p>
    <w:p w14:paraId="2E23FDDC" w14:textId="759E7218"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</w:p>
    <w:p w14:paraId="6708D1B4" w14:textId="77777777" w:rsidR="002343C5" w:rsidRPr="006F61C6" w:rsidRDefault="00422B0E">
      <w:pPr>
        <w:pStyle w:val="Heading1"/>
        <w:rPr>
          <w:lang w:val="sr-Latn-CS"/>
        </w:rPr>
      </w:pPr>
      <w:bookmarkStart w:id="12" w:name="_Toc225188575"/>
      <w:r>
        <w:rPr>
          <w:lang w:val="sr-Latn-CS"/>
        </w:rPr>
        <w:t>Cena realizacije projekta</w:t>
      </w:r>
      <w:bookmarkEnd w:id="12"/>
    </w:p>
    <w:p w14:paraId="1DDBB0A2" w14:textId="1B8A6A94" w:rsidR="00FD0ACA" w:rsidRDefault="00FD0ACA">
      <w:pPr>
        <w:pStyle w:val="BodyText"/>
        <w:rPr>
          <w:lang w:val="sr-Latn-CS"/>
        </w:rPr>
      </w:pPr>
      <w:r w:rsidRPr="4DBD4FF1">
        <w:rPr>
          <w:lang w:val="sr-Latn-CS"/>
        </w:rPr>
        <w:t xml:space="preserve">Budžet definisan za projekat na osnovu preliminarnih procena </w:t>
      </w:r>
      <w:r w:rsidR="00B75D52" w:rsidRPr="4DBD4FF1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 w14:paraId="00CD3D71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00392FD8" w14:textId="28C2A548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7B0888">
              <w:rPr>
                <w:b/>
                <w:bCs/>
                <w:lang w:val="sr-Latn-CS"/>
              </w:rPr>
              <w:t>GETOut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 w14:paraId="3DB1DA1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AF461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BF3C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8A12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6DB8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7CC1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FFD3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B69937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5856741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9F2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0B8C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2F64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4B23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349223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4242158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E6F9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B3B5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7C90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DCE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748788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091C6CA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9E25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C0B0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292C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DE523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9CD478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 w14:paraId="33DA167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562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CDC9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A771A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47A0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562A6E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 w14:paraId="74B0E28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3CB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A680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4FFC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45931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23FAC3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4E28EED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7F28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DB3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D5EC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B9E2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1079CF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 w14:paraId="2679263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DF9E5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871B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47D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9157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A5D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CBAD90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2C4B374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610E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805D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F29E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B4B8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F99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5D2AD4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 w14:paraId="1E1D13D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5AE8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FF5F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30AD6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82907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226A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D93B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DE4B5B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06BAF1C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04FF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2466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F0D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2F1B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EFC2FB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182B0B93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2C34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1AE24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A4E5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1983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2BD4A4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53B3ED0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FEF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D32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4DB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D0D3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83B8B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34FB19E7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D245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7474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1BE6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EB5B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D7EED4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6025F7A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D7AA6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48FB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6D06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F1C9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C36AC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35FB8CD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072C0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2191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18F9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601F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6DA4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AE328F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 w14:paraId="0F3CABC7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8B5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EB4A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9C6F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F511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9C3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3141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F3B140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5EFFAC8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562C75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64355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A96511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F4E37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A62CF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2A9C723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14:paraId="44FB30F8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C9BC5A" w14:textId="77777777" w:rsidR="00661384" w:rsidRDefault="00661384">
      <w:r>
        <w:separator/>
      </w:r>
    </w:p>
  </w:endnote>
  <w:endnote w:type="continuationSeparator" w:id="0">
    <w:p w14:paraId="320E57D7" w14:textId="77777777" w:rsidR="00661384" w:rsidRDefault="00661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28121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A6542E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5DBB86B9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0101B0DB" w14:textId="7F4C202D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rFonts w:ascii="Symbol" w:eastAsia="Symbol" w:hAnsi="Symbol" w:cs="Symbol"/>
              <w:lang w:val="sr-Latn-CS"/>
            </w:rPr>
            <w:t></w:t>
          </w:r>
          <w:r w:rsidR="0005210A">
            <w:rPr>
              <w:lang w:val="sr-Latn-CS"/>
            </w:rPr>
            <w:t>Outsiders</w:t>
          </w:r>
          <w:r w:rsidRPr="006D0694">
            <w:rPr>
              <w:lang w:val="sr-Latn-CS"/>
            </w:rPr>
            <w:t xml:space="preserve">, </w:t>
          </w:r>
          <w:r w:rsidR="0005210A">
            <w:rPr>
              <w:lang w:val="sr-Latn-CS"/>
            </w:rPr>
            <w:t>2021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0895E4C6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564EFD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NUMPAGES  \* MERGEFORMAT">
            <w:r w:rsidR="00564EFD" w:rsidRPr="00564EFD">
              <w:rPr>
                <w:rStyle w:val="PageNumber"/>
                <w:noProof/>
                <w:lang w:val="sr-Latn-CS"/>
              </w:rPr>
              <w:t>8</w:t>
            </w:r>
          </w:fldSimple>
        </w:p>
      </w:tc>
    </w:tr>
  </w:tbl>
  <w:p w14:paraId="49E398E2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1E394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6AE9BC" w14:textId="77777777" w:rsidR="00661384" w:rsidRDefault="00661384">
      <w:r>
        <w:separator/>
      </w:r>
    </w:p>
  </w:footnote>
  <w:footnote w:type="continuationSeparator" w:id="0">
    <w:p w14:paraId="568AD017" w14:textId="77777777" w:rsidR="00661384" w:rsidRDefault="006613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2B00AE" w14:textId="77777777" w:rsidR="002343C5" w:rsidRDefault="002343C5">
    <w:pPr>
      <w:rPr>
        <w:sz w:val="24"/>
      </w:rPr>
    </w:pPr>
  </w:p>
  <w:p w14:paraId="42C6D796" w14:textId="77777777" w:rsidR="002343C5" w:rsidRDefault="002343C5">
    <w:pPr>
      <w:pBdr>
        <w:top w:val="single" w:sz="6" w:space="1" w:color="auto"/>
      </w:pBdr>
      <w:rPr>
        <w:sz w:val="24"/>
      </w:rPr>
    </w:pPr>
  </w:p>
  <w:p w14:paraId="0C528934" w14:textId="64F5C7E8" w:rsidR="002343C5" w:rsidRPr="006F61C6" w:rsidRDefault="00E33838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Outsiders</w:t>
    </w:r>
  </w:p>
  <w:p w14:paraId="6E1831B3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54E11D2A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2565E51A" w14:textId="77777777">
      <w:tc>
        <w:tcPr>
          <w:tcW w:w="6379" w:type="dxa"/>
        </w:tcPr>
        <w:p w14:paraId="2FD056B1" w14:textId="06DF4800" w:rsidR="002343C5" w:rsidRPr="006D0694" w:rsidRDefault="00E33838">
          <w:pPr>
            <w:rPr>
              <w:lang w:val="sr-Latn-CS"/>
            </w:rPr>
          </w:pPr>
          <w:r>
            <w:rPr>
              <w:lang w:val="sr-Latn-CS"/>
            </w:rPr>
            <w:t>GETOut</w:t>
          </w:r>
        </w:p>
      </w:tc>
      <w:tc>
        <w:tcPr>
          <w:tcW w:w="2870" w:type="dxa"/>
        </w:tcPr>
        <w:p w14:paraId="06F89D34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4D8CFB0E" w14:textId="77777777">
      <w:tc>
        <w:tcPr>
          <w:tcW w:w="6379" w:type="dxa"/>
        </w:tcPr>
        <w:p w14:paraId="307E0DEA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1FAF3CE0" w14:textId="37F432B6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E33838">
            <w:rPr>
              <w:lang w:val="sr-Latn-CS"/>
            </w:rPr>
            <w:t>17</w:t>
          </w:r>
          <w:r w:rsidR="006F61C6" w:rsidRPr="006D0694">
            <w:rPr>
              <w:lang w:val="sr-Latn-CS"/>
            </w:rPr>
            <w:t>.03.</w:t>
          </w:r>
          <w:r w:rsidR="00E33838">
            <w:rPr>
              <w:lang w:val="sr-Latn-CS"/>
            </w:rPr>
            <w:t>2021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6D40021E" w14:textId="77777777">
      <w:tc>
        <w:tcPr>
          <w:tcW w:w="9249" w:type="dxa"/>
          <w:gridSpan w:val="2"/>
        </w:tcPr>
        <w:p w14:paraId="4D7B4470" w14:textId="7D72646E" w:rsidR="002343C5" w:rsidRPr="006D0694" w:rsidRDefault="00E33838">
          <w:pPr>
            <w:rPr>
              <w:lang w:val="sr-Latn-CS"/>
            </w:rPr>
          </w:pPr>
          <w:r>
            <w:rPr>
              <w:lang w:val="sr-Latn-CS"/>
            </w:rPr>
            <w:t>Outsiders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GETOut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FB6796">
            <w:rPr>
              <w:lang w:val="sr-Latn-CS"/>
            </w:rPr>
            <w:t>3</w:t>
          </w:r>
        </w:p>
      </w:tc>
    </w:tr>
  </w:tbl>
  <w:p w14:paraId="384BA73E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126E5D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61C6"/>
    <w:rsid w:val="000012A9"/>
    <w:rsid w:val="00007305"/>
    <w:rsid w:val="0005210A"/>
    <w:rsid w:val="00067B21"/>
    <w:rsid w:val="000A34D5"/>
    <w:rsid w:val="000E4BD7"/>
    <w:rsid w:val="000F5EE8"/>
    <w:rsid w:val="00103833"/>
    <w:rsid w:val="00151CDF"/>
    <w:rsid w:val="00157DAE"/>
    <w:rsid w:val="001B128E"/>
    <w:rsid w:val="001F6039"/>
    <w:rsid w:val="001F6798"/>
    <w:rsid w:val="00202EE3"/>
    <w:rsid w:val="00210E17"/>
    <w:rsid w:val="00213C59"/>
    <w:rsid w:val="002343C5"/>
    <w:rsid w:val="0024759A"/>
    <w:rsid w:val="00257501"/>
    <w:rsid w:val="00260B17"/>
    <w:rsid w:val="003312BC"/>
    <w:rsid w:val="00382BDE"/>
    <w:rsid w:val="00387292"/>
    <w:rsid w:val="0039333B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6556B"/>
    <w:rsid w:val="00490DC7"/>
    <w:rsid w:val="00495821"/>
    <w:rsid w:val="004A22E8"/>
    <w:rsid w:val="00525A35"/>
    <w:rsid w:val="0053248E"/>
    <w:rsid w:val="005430FA"/>
    <w:rsid w:val="00555767"/>
    <w:rsid w:val="00564EFD"/>
    <w:rsid w:val="00574004"/>
    <w:rsid w:val="005A3FD1"/>
    <w:rsid w:val="005C7436"/>
    <w:rsid w:val="005F3958"/>
    <w:rsid w:val="00614EF5"/>
    <w:rsid w:val="006157D1"/>
    <w:rsid w:val="00661384"/>
    <w:rsid w:val="006776CF"/>
    <w:rsid w:val="006D0694"/>
    <w:rsid w:val="006D41CE"/>
    <w:rsid w:val="006D702B"/>
    <w:rsid w:val="006E183F"/>
    <w:rsid w:val="006F61C6"/>
    <w:rsid w:val="007570F5"/>
    <w:rsid w:val="007A2854"/>
    <w:rsid w:val="007B0888"/>
    <w:rsid w:val="007E1F8E"/>
    <w:rsid w:val="007E56C2"/>
    <w:rsid w:val="0081471E"/>
    <w:rsid w:val="0084235B"/>
    <w:rsid w:val="00851B00"/>
    <w:rsid w:val="00870F50"/>
    <w:rsid w:val="00894248"/>
    <w:rsid w:val="00896E8D"/>
    <w:rsid w:val="008E3870"/>
    <w:rsid w:val="009207A8"/>
    <w:rsid w:val="0093054F"/>
    <w:rsid w:val="0099694D"/>
    <w:rsid w:val="00A355DD"/>
    <w:rsid w:val="00A51208"/>
    <w:rsid w:val="00A73660"/>
    <w:rsid w:val="00AA2614"/>
    <w:rsid w:val="00AC06A4"/>
    <w:rsid w:val="00B0622B"/>
    <w:rsid w:val="00B357AD"/>
    <w:rsid w:val="00B357F1"/>
    <w:rsid w:val="00B40827"/>
    <w:rsid w:val="00B549D9"/>
    <w:rsid w:val="00B657EC"/>
    <w:rsid w:val="00B75D52"/>
    <w:rsid w:val="00B93575"/>
    <w:rsid w:val="00BB137C"/>
    <w:rsid w:val="00BD39B8"/>
    <w:rsid w:val="00C24B5D"/>
    <w:rsid w:val="00C30C23"/>
    <w:rsid w:val="00C339E9"/>
    <w:rsid w:val="00C4723D"/>
    <w:rsid w:val="00C502CA"/>
    <w:rsid w:val="00C62C3F"/>
    <w:rsid w:val="00C70470"/>
    <w:rsid w:val="00C75DBE"/>
    <w:rsid w:val="00C947DB"/>
    <w:rsid w:val="00CC420E"/>
    <w:rsid w:val="00CF694C"/>
    <w:rsid w:val="00D36260"/>
    <w:rsid w:val="00D54075"/>
    <w:rsid w:val="00D97F08"/>
    <w:rsid w:val="00DF310B"/>
    <w:rsid w:val="00E33838"/>
    <w:rsid w:val="00E464F7"/>
    <w:rsid w:val="00EA1072"/>
    <w:rsid w:val="00EA6F11"/>
    <w:rsid w:val="00EB4996"/>
    <w:rsid w:val="00EB675F"/>
    <w:rsid w:val="00EC70CF"/>
    <w:rsid w:val="00F22B31"/>
    <w:rsid w:val="00F236BA"/>
    <w:rsid w:val="00F334DC"/>
    <w:rsid w:val="00F348A5"/>
    <w:rsid w:val="00F62203"/>
    <w:rsid w:val="00FB6796"/>
    <w:rsid w:val="00FD0ACA"/>
    <w:rsid w:val="3BCC5733"/>
    <w:rsid w:val="44C5C7E7"/>
    <w:rsid w:val="4DBD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  <o:rules v:ext="edit">
        <o:r id="V:Rule1" type="connector" idref="#_x0000_s1038"/>
        <o:r id="V:Rule2" type="connector" idref="#_x0000_s1040"/>
        <o:r id="V:Rule3" type="connector" idref="#_x0000_s1039"/>
        <o:r id="V:Rule4" type="connector" idref="#_x0000_s1041"/>
      </o:rules>
    </o:shapelayout>
  </w:shapeDefaults>
  <w:decimalSymbol w:val="."/>
  <w:listSeparator w:val=","/>
  <w14:docId w14:val="6B7BE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character" w:customStyle="1" w:styleId="BodyTextChar">
    <w:name w:val="Body Text Char"/>
    <w:basedOn w:val="DefaultParagraphFont"/>
    <w:link w:val="BodyText"/>
    <w:rsid w:val="0046556B"/>
    <w:rPr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2320430F7BDC4D95EEC7F3A76C383D" ma:contentTypeVersion="3" ma:contentTypeDescription="Create a new document." ma:contentTypeScope="" ma:versionID="d3edddc424f166f486392210c762005e">
  <xsd:schema xmlns:xsd="http://www.w3.org/2001/XMLSchema" xmlns:xs="http://www.w3.org/2001/XMLSchema" xmlns:p="http://schemas.microsoft.com/office/2006/metadata/properties" xmlns:ns2="0cdab69e-a588-42a8-9d13-a8260772f949" targetNamespace="http://schemas.microsoft.com/office/2006/metadata/properties" ma:root="true" ma:fieldsID="bbc82427c37503d4596ab551c71547d8" ns2:_="">
    <xsd:import namespace="0cdab69e-a588-42a8-9d13-a8260772f9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ab69e-a588-42a8-9d13-a8260772f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1AD60-2C8F-44F8-A80E-8AC97667B0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29DF16-E5A7-43BE-965D-85314A4472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ab69e-a588-42a8-9d13-a8260772f9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0FDDFF-E4A2-4E64-BF75-675B6A98AB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1CE1F5-1FA7-49D7-A689-59F2BC40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33</TotalTime>
  <Pages>8</Pages>
  <Words>1147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andjelijavel98@gmail.com</cp:lastModifiedBy>
  <cp:revision>33</cp:revision>
  <cp:lastPrinted>1999-04-23T13:49:00Z</cp:lastPrinted>
  <dcterms:created xsi:type="dcterms:W3CDTF">2021-03-09T06:33:00Z</dcterms:created>
  <dcterms:modified xsi:type="dcterms:W3CDTF">2021-05-23T17:58:00Z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0x010100E02320430F7BDC4D95EEC7F3A76C383D</vt:lpwstr>
  </property>
</Properties>
</file>