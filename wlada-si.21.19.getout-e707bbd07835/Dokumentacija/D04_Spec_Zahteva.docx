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BAC3A" w14:textId="4C36E8BA" w:rsidR="003372D3" w:rsidRPr="003372D3" w:rsidRDefault="00147149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GETOut</w:t>
      </w:r>
    </w:p>
    <w:p w14:paraId="6F9AFCB7" w14:textId="53E3F794" w:rsidR="003372D3" w:rsidRPr="003372D3" w:rsidRDefault="00147149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Web aplikacija</w:t>
      </w:r>
    </w:p>
    <w:p w14:paraId="27DDFBE8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0A15BDD7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7F208A50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1E671B85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74978BEA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74DF7E99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065D0431" w14:textId="77777777">
        <w:tc>
          <w:tcPr>
            <w:tcW w:w="2304" w:type="dxa"/>
          </w:tcPr>
          <w:p w14:paraId="3D08B7AE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127B710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24AC7CE1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83F7AF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5882E457" w14:textId="77777777">
        <w:tc>
          <w:tcPr>
            <w:tcW w:w="2304" w:type="dxa"/>
          </w:tcPr>
          <w:p w14:paraId="39767097" w14:textId="6118FDC0" w:rsidR="003372D3" w:rsidRPr="003372D3" w:rsidRDefault="00147149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31</w:t>
            </w:r>
            <w:r w:rsidR="003372D3">
              <w:rPr>
                <w:lang w:val="sr-Latn-CS"/>
              </w:rPr>
              <w:t>.03.2</w:t>
            </w:r>
            <w:r>
              <w:rPr>
                <w:lang w:val="sr-Latn-CS"/>
              </w:rPr>
              <w:t>021</w:t>
            </w:r>
            <w:r w:rsidR="00D947A8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0FCA31D1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5AE5D40C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0858D544" w14:textId="77777777" w:rsidR="00B7075D" w:rsidRDefault="00B7075D" w:rsidP="00B7075D">
            <w:proofErr w:type="spellStart"/>
            <w:r>
              <w:t>Mateja</w:t>
            </w:r>
            <w:proofErr w:type="spellEnd"/>
            <w:r>
              <w:t xml:space="preserve"> Pan</w:t>
            </w:r>
            <w:r>
              <w:rPr>
                <w:lang w:val="sr-Latn-RS"/>
              </w:rPr>
              <w:t xml:space="preserve">čić </w:t>
            </w:r>
          </w:p>
          <w:p w14:paraId="52FA3DE9" w14:textId="77777777" w:rsidR="00B7075D" w:rsidRDefault="00B7075D" w:rsidP="00B7075D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Vukašin Popović </w:t>
            </w:r>
          </w:p>
          <w:p w14:paraId="6525F3ED" w14:textId="77777777" w:rsidR="00B7075D" w:rsidRDefault="00B7075D" w:rsidP="00B7075D">
            <w:pPr>
              <w:rPr>
                <w:lang w:val="sr-Latn-RS"/>
              </w:rPr>
            </w:pPr>
            <w:r>
              <w:rPr>
                <w:lang w:val="sr-Latn-RS"/>
              </w:rPr>
              <w:t>Jelena Cakić</w:t>
            </w:r>
          </w:p>
          <w:p w14:paraId="3E04C83F" w14:textId="7C0BB498" w:rsidR="003372D3" w:rsidRPr="003372D3" w:rsidRDefault="00B7075D" w:rsidP="00B7075D">
            <w:pPr>
              <w:pStyle w:val="Tabletext"/>
              <w:rPr>
                <w:lang w:val="sr-Latn-CS"/>
              </w:rPr>
            </w:pPr>
            <w:r>
              <w:rPr>
                <w:lang w:val="sr-Latn-RS"/>
              </w:rPr>
              <w:t>Anđelija Veličković</w:t>
            </w:r>
          </w:p>
        </w:tc>
      </w:tr>
      <w:tr w:rsidR="003372D3" w:rsidRPr="003372D3" w14:paraId="60911529" w14:textId="77777777">
        <w:tc>
          <w:tcPr>
            <w:tcW w:w="2304" w:type="dxa"/>
          </w:tcPr>
          <w:p w14:paraId="307EB413" w14:textId="1C3CBC85" w:rsidR="003372D3" w:rsidRPr="003372D3" w:rsidRDefault="00D947A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03.04.2021.</w:t>
            </w:r>
          </w:p>
        </w:tc>
        <w:tc>
          <w:tcPr>
            <w:tcW w:w="1152" w:type="dxa"/>
          </w:tcPr>
          <w:p w14:paraId="07CF07E9" w14:textId="71D253A1" w:rsidR="003372D3" w:rsidRPr="003372D3" w:rsidRDefault="00BD244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D947A8">
              <w:rPr>
                <w:lang w:val="sr-Latn-CS"/>
              </w:rPr>
              <w:t>.0</w:t>
            </w:r>
          </w:p>
        </w:tc>
        <w:tc>
          <w:tcPr>
            <w:tcW w:w="3744" w:type="dxa"/>
          </w:tcPr>
          <w:p w14:paraId="2C6F224E" w14:textId="1D4E2762" w:rsidR="003372D3" w:rsidRPr="00397DD2" w:rsidRDefault="00D947A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Dodatne izmene</w:t>
            </w:r>
          </w:p>
        </w:tc>
        <w:tc>
          <w:tcPr>
            <w:tcW w:w="2304" w:type="dxa"/>
          </w:tcPr>
          <w:p w14:paraId="48049503" w14:textId="77777777" w:rsidR="00D947A8" w:rsidRDefault="00D947A8" w:rsidP="00D947A8">
            <w:proofErr w:type="spellStart"/>
            <w:r>
              <w:t>Mateja</w:t>
            </w:r>
            <w:proofErr w:type="spellEnd"/>
            <w:r>
              <w:t xml:space="preserve"> Pan</w:t>
            </w:r>
            <w:r>
              <w:rPr>
                <w:lang w:val="sr-Latn-RS"/>
              </w:rPr>
              <w:t xml:space="preserve">čić </w:t>
            </w:r>
          </w:p>
          <w:p w14:paraId="3E83C7B4" w14:textId="72D58168" w:rsidR="003372D3" w:rsidRPr="003372D3" w:rsidRDefault="00D947A8" w:rsidP="00D947A8">
            <w:pPr>
              <w:pStyle w:val="Tabletext"/>
              <w:rPr>
                <w:lang w:val="sr-Latn-CS"/>
              </w:rPr>
            </w:pPr>
            <w:r>
              <w:rPr>
                <w:lang w:val="sr-Latn-RS"/>
              </w:rPr>
              <w:t>Vukašin Popović</w:t>
            </w:r>
          </w:p>
        </w:tc>
      </w:tr>
      <w:tr w:rsidR="003372D3" w:rsidRPr="003372D3" w14:paraId="24ACA5F3" w14:textId="77777777">
        <w:tc>
          <w:tcPr>
            <w:tcW w:w="2304" w:type="dxa"/>
          </w:tcPr>
          <w:p w14:paraId="38E5BEC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0D3CB6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830023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4D1EE3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509DA04B" w14:textId="77777777">
        <w:tc>
          <w:tcPr>
            <w:tcW w:w="2304" w:type="dxa"/>
          </w:tcPr>
          <w:p w14:paraId="0E67195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443218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E6AF1F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7D279F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4A1B337D" w14:textId="77777777" w:rsidR="00206E1F" w:rsidRPr="003372D3" w:rsidRDefault="00206E1F">
      <w:pPr>
        <w:rPr>
          <w:lang w:val="sr-Latn-CS"/>
        </w:rPr>
      </w:pPr>
    </w:p>
    <w:p w14:paraId="10931EE0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608EFD7C" w14:textId="363F1B77" w:rsidR="008C4369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8C4369" w:rsidRPr="00804F5F">
        <w:rPr>
          <w:noProof/>
          <w:lang w:val="sr-Latn-CS"/>
        </w:rPr>
        <w:t>1.</w:t>
      </w:r>
      <w:r w:rsidR="008C4369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8C4369" w:rsidRPr="00804F5F">
        <w:rPr>
          <w:noProof/>
          <w:lang w:val="sr-Latn-CS"/>
        </w:rPr>
        <w:t>Cilj dokumenta</w:t>
      </w:r>
      <w:r w:rsidR="008C4369">
        <w:rPr>
          <w:noProof/>
        </w:rPr>
        <w:tab/>
      </w:r>
      <w:r w:rsidR="008C4369">
        <w:rPr>
          <w:noProof/>
        </w:rPr>
        <w:fldChar w:fldCharType="begin"/>
      </w:r>
      <w:r w:rsidR="008C4369">
        <w:rPr>
          <w:noProof/>
        </w:rPr>
        <w:instrText xml:space="preserve"> PAGEREF _Toc68358542 \h </w:instrText>
      </w:r>
      <w:r w:rsidR="008C4369">
        <w:rPr>
          <w:noProof/>
        </w:rPr>
      </w:r>
      <w:r w:rsidR="008C4369">
        <w:rPr>
          <w:noProof/>
        </w:rPr>
        <w:fldChar w:fldCharType="separate"/>
      </w:r>
      <w:r w:rsidR="008C4369">
        <w:rPr>
          <w:noProof/>
        </w:rPr>
        <w:t>4</w:t>
      </w:r>
      <w:r w:rsidR="008C4369">
        <w:rPr>
          <w:noProof/>
        </w:rPr>
        <w:fldChar w:fldCharType="end"/>
      </w:r>
    </w:p>
    <w:p w14:paraId="689F5F4D" w14:textId="40EA019F" w:rsidR="008C4369" w:rsidRDefault="008C436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180455" w14:textId="7AD1B5F0" w:rsidR="008C4369" w:rsidRDefault="008C436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6B1848" w14:textId="26DEF64C" w:rsidR="008C4369" w:rsidRDefault="008C436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8F4F1C" w14:textId="1A6BC003" w:rsidR="008C4369" w:rsidRDefault="008C436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DAAD8D" w14:textId="1E5A86E8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Posetilac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40E5E6" w14:textId="2B9C3902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C05CC9" w14:textId="3C3FE1B9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Moderator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B42F48" w14:textId="34BB8843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86DA11" w14:textId="28B3BAA6" w:rsidR="008C4369" w:rsidRDefault="008C436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687565" w14:textId="7301B03C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Osnovni pregled sajta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6C9EE0" w14:textId="4A4DC624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17C288" w14:textId="468F3465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8E9601" w14:textId="78EA06AF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Ažuriranje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1D597E" w14:textId="060F2869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Ocenjivanje lokala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FEED6E" w14:textId="1355A637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Pregled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2E7956C" w14:textId="0DA24A14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Ažuriranje podataka o lokalu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95C4D97" w14:textId="5B18BDBC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Rezervisanje/otkazivanje/izmena rezervacije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96F5A" w14:textId="132D59F9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Brisanje/dodavanje/izmena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BD18CD6" w14:textId="22D563D6" w:rsidR="008C4369" w:rsidRDefault="008C436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Brisanje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114CFFA" w14:textId="1760F174" w:rsidR="008C4369" w:rsidRDefault="008C436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Uređivanje moderatora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67B6250" w14:textId="2F9C7260" w:rsidR="008C4369" w:rsidRDefault="008C436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Brisanje i izmena lokala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677959E" w14:textId="61DF6723" w:rsidR="008C4369" w:rsidRDefault="008C436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4B3A038" w14:textId="51C1A400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A166BAC" w14:textId="27D6A9C3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92D6B78" w14:textId="24EF91D4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E80A718" w14:textId="2FB4327B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8972F05" w14:textId="34316F66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AF38A7D" w14:textId="6A16402E" w:rsidR="008C4369" w:rsidRDefault="008C436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804F5F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804F5F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_Toc68358570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9E4F1B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074DA8D6" w14:textId="460C2ADA" w:rsidR="00206E1F" w:rsidRPr="003372D3" w:rsidRDefault="003372D3">
      <w:pPr>
        <w:pStyle w:val="Heading1"/>
        <w:rPr>
          <w:lang w:val="sr-Latn-CS"/>
        </w:rPr>
      </w:pPr>
      <w:bookmarkStart w:id="0" w:name="_Toc68358542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3907EB6F" w14:textId="1151BEFE" w:rsidR="00A723CA" w:rsidRPr="003372D3" w:rsidRDefault="00B849B5" w:rsidP="00A723CA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F10C4C">
        <w:rPr>
          <w:lang w:val="sr-Latn-CS"/>
        </w:rPr>
        <w:t>GETOut</w:t>
      </w:r>
      <w:r>
        <w:rPr>
          <w:lang w:val="sr-Latn-CS"/>
        </w:rPr>
        <w:t xml:space="preserve"> </w:t>
      </w:r>
      <w:r w:rsidR="00F10C4C">
        <w:rPr>
          <w:lang w:val="sr-Latn-CS"/>
        </w:rPr>
        <w:t>aplikacije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08B74D99" w14:textId="77777777" w:rsidR="00206E1F" w:rsidRPr="003372D3" w:rsidRDefault="003372D3">
      <w:pPr>
        <w:pStyle w:val="Heading1"/>
        <w:rPr>
          <w:lang w:val="sr-Latn-CS"/>
        </w:rPr>
      </w:pPr>
      <w:bookmarkStart w:id="1" w:name="_Toc68358543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7B2892A3" w14:textId="4EF39666" w:rsidR="00DE518F" w:rsidRDefault="00B849B5" w:rsidP="00781425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781425">
        <w:rPr>
          <w:lang w:val="sr-Latn-CS"/>
        </w:rPr>
        <w:t>GETOut</w:t>
      </w:r>
      <w:r>
        <w:rPr>
          <w:lang w:val="sr-Latn-CS"/>
        </w:rPr>
        <w:t xml:space="preserve"> </w:t>
      </w:r>
      <w:r w:rsidR="00781425">
        <w:rPr>
          <w:lang w:val="sr-Latn-CS"/>
        </w:rPr>
        <w:t>Web aplikaciju</w:t>
      </w:r>
      <w:r>
        <w:rPr>
          <w:lang w:val="sr-Latn-CS"/>
        </w:rPr>
        <w:t xml:space="preserve"> koj</w:t>
      </w:r>
      <w:r w:rsidR="00781425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781425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781425">
        <w:rPr>
          <w:lang w:val="sr-Latn-CS"/>
        </w:rPr>
        <w:t>Outsiders</w:t>
      </w:r>
      <w:r>
        <w:rPr>
          <w:lang w:val="sr-Latn-CS"/>
        </w:rPr>
        <w:t>-a.</w:t>
      </w:r>
      <w:r w:rsidR="00DE518F">
        <w:rPr>
          <w:lang w:val="sr-Latn-CS"/>
        </w:rPr>
        <w:t xml:space="preserve"> </w:t>
      </w:r>
      <w:r w:rsidR="00781425">
        <w:rPr>
          <w:lang w:val="sr-Latn-CS"/>
        </w:rPr>
        <w:t>Namena sistema je efikasno prezentovanje, održavanje i organizacija dostupnih mesta i doga</w:t>
      </w:r>
      <w:r w:rsidR="00781425">
        <w:rPr>
          <w:lang w:val="sr-Latn-RS"/>
        </w:rPr>
        <w:t>đaja ugostiteljskih objekata</w:t>
      </w:r>
      <w:r w:rsidR="00781425">
        <w:rPr>
          <w:lang w:val="sr-Latn-CS"/>
        </w:rPr>
        <w:t>.</w:t>
      </w:r>
    </w:p>
    <w:p w14:paraId="5E8E6FEC" w14:textId="77777777" w:rsidR="00206E1F" w:rsidRPr="003372D3" w:rsidRDefault="003372D3">
      <w:pPr>
        <w:pStyle w:val="Heading1"/>
        <w:rPr>
          <w:lang w:val="sr-Latn-CS"/>
        </w:rPr>
      </w:pPr>
      <w:bookmarkStart w:id="2" w:name="_Toc68358544"/>
      <w:r>
        <w:rPr>
          <w:lang w:val="sr-Latn-CS"/>
        </w:rPr>
        <w:t>Reference</w:t>
      </w:r>
      <w:bookmarkEnd w:id="2"/>
    </w:p>
    <w:p w14:paraId="1968A28E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5E30D1B0" w14:textId="37F9C891" w:rsidR="00DE518F" w:rsidRDefault="00895359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GETOut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Outsiders</w:t>
      </w:r>
      <w:r w:rsidR="00DE518F">
        <w:rPr>
          <w:lang w:val="sr-Latn-CS"/>
        </w:rPr>
        <w:t>-</w:t>
      </w:r>
      <w:r>
        <w:rPr>
          <w:lang w:val="sr-Latn-CS"/>
        </w:rPr>
        <w:t>GETOut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Outsiders</w:t>
      </w:r>
      <w:r w:rsidR="00DE518F" w:rsidRPr="006F61C6">
        <w:rPr>
          <w:lang w:val="sr-Latn-CS"/>
        </w:rPr>
        <w:t>.</w:t>
      </w:r>
    </w:p>
    <w:p w14:paraId="11E93E4F" w14:textId="6EC37F03" w:rsidR="00DE518F" w:rsidRPr="006F61C6" w:rsidRDefault="00895359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GETOut </w:t>
      </w:r>
      <w:r w:rsidR="00DE518F">
        <w:rPr>
          <w:lang w:val="sr-Latn-CS"/>
        </w:rPr>
        <w:t>– Planirani raspored aktivnosti na projektu, V1.0, 20</w:t>
      </w:r>
      <w:r>
        <w:rPr>
          <w:lang w:val="sr-Latn-CS"/>
        </w:rPr>
        <w:t>21</w:t>
      </w:r>
      <w:r w:rsidR="00DE518F">
        <w:rPr>
          <w:lang w:val="sr-Latn-CS"/>
        </w:rPr>
        <w:t xml:space="preserve">, </w:t>
      </w:r>
      <w:r>
        <w:rPr>
          <w:lang w:val="sr-Latn-CS"/>
        </w:rPr>
        <w:t>Outsiders</w:t>
      </w:r>
      <w:r w:rsidR="00DE518F">
        <w:rPr>
          <w:lang w:val="sr-Latn-CS"/>
        </w:rPr>
        <w:t>.</w:t>
      </w:r>
    </w:p>
    <w:p w14:paraId="3C08095B" w14:textId="09FE4A68" w:rsidR="00DE518F" w:rsidRDefault="00895359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GETOut </w:t>
      </w:r>
      <w:r w:rsidR="00DE518F">
        <w:rPr>
          <w:lang w:val="sr-Latn-CS"/>
        </w:rPr>
        <w:t>– Plan realizacije projekta, V1.0, 20</w:t>
      </w:r>
      <w:r>
        <w:rPr>
          <w:lang w:val="sr-Latn-CS"/>
        </w:rPr>
        <w:t>21</w:t>
      </w:r>
      <w:r w:rsidR="00DE518F">
        <w:rPr>
          <w:lang w:val="sr-Latn-CS"/>
        </w:rPr>
        <w:t xml:space="preserve">, </w:t>
      </w:r>
      <w:r>
        <w:rPr>
          <w:lang w:val="sr-Latn-CS"/>
        </w:rPr>
        <w:t>Outsiders</w:t>
      </w:r>
      <w:r w:rsidR="00DE518F">
        <w:rPr>
          <w:lang w:val="sr-Latn-CS"/>
        </w:rPr>
        <w:t>.</w:t>
      </w:r>
    </w:p>
    <w:p w14:paraId="1B5BCBCA" w14:textId="43563BF7" w:rsidR="00397DD2" w:rsidRDefault="00895359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GETOut </w:t>
      </w:r>
      <w:r w:rsidR="00397DD2">
        <w:rPr>
          <w:lang w:val="sr-Latn-CS"/>
        </w:rPr>
        <w:t>– Vizija sistema, V1.0, 20</w:t>
      </w:r>
      <w:r>
        <w:rPr>
          <w:lang w:val="sr-Latn-CS"/>
        </w:rPr>
        <w:t>21</w:t>
      </w:r>
      <w:r w:rsidR="00397DD2">
        <w:rPr>
          <w:lang w:val="sr-Latn-CS"/>
        </w:rPr>
        <w:t xml:space="preserve">, </w:t>
      </w:r>
      <w:r>
        <w:rPr>
          <w:lang w:val="sr-Latn-CS"/>
        </w:rPr>
        <w:t>Outsides</w:t>
      </w:r>
      <w:r w:rsidR="00397DD2">
        <w:rPr>
          <w:lang w:val="sr-Latn-CS"/>
        </w:rPr>
        <w:t>.</w:t>
      </w:r>
    </w:p>
    <w:p w14:paraId="2BA5D528" w14:textId="0E5FD5A1" w:rsidR="00206E1F" w:rsidRDefault="006E5E1D" w:rsidP="006E5E1D">
      <w:pPr>
        <w:pStyle w:val="Heading1"/>
        <w:rPr>
          <w:lang w:val="sr-Latn-CS"/>
        </w:rPr>
      </w:pPr>
      <w:bookmarkStart w:id="3" w:name="_Toc68358545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7F993D2F" w14:textId="5E474C7E" w:rsidR="00BA6053" w:rsidRDefault="00BD2449" w:rsidP="00BA6053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anchor distT="0" distB="0" distL="114300" distR="114300" simplePos="0" relativeHeight="251650048" behindDoc="0" locked="0" layoutInCell="1" allowOverlap="1" wp14:anchorId="216D30FF" wp14:editId="566ECD43">
            <wp:simplePos x="0" y="0"/>
            <wp:positionH relativeFrom="margin">
              <wp:posOffset>-353060</wp:posOffset>
            </wp:positionH>
            <wp:positionV relativeFrom="margin">
              <wp:posOffset>3645535</wp:posOffset>
            </wp:positionV>
            <wp:extent cx="6734175" cy="40068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22A"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 w:rsidR="0020422A"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BA6053">
        <w:rPr>
          <w:lang w:val="sr-Latn-CS"/>
        </w:rPr>
        <w:t>GETOut</w:t>
      </w:r>
      <w:r w:rsidR="00E177E4">
        <w:rPr>
          <w:lang w:val="sr-Latn-CS"/>
        </w:rPr>
        <w:t xml:space="preserve"> portala prikazan je na sledećoj slici:</w:t>
      </w:r>
    </w:p>
    <w:p w14:paraId="45B25F01" w14:textId="08564FBE" w:rsidR="00BD2449" w:rsidRDefault="00BD2449" w:rsidP="00BA6053">
      <w:pPr>
        <w:pStyle w:val="BodyText"/>
        <w:rPr>
          <w:lang w:val="sr-Latn-CS"/>
        </w:rPr>
      </w:pPr>
    </w:p>
    <w:p w14:paraId="5A5F0FDB" w14:textId="65BBD5C5" w:rsidR="0020422A" w:rsidRDefault="0020422A" w:rsidP="0020422A">
      <w:pPr>
        <w:pStyle w:val="BodyText"/>
        <w:rPr>
          <w:lang w:val="sr-Latn-CS"/>
        </w:rPr>
      </w:pPr>
    </w:p>
    <w:p w14:paraId="0BF0322F" w14:textId="320ECDDE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 xml:space="preserve">pregled </w:t>
      </w:r>
      <w:r w:rsidR="00BA6053">
        <w:rPr>
          <w:i/>
          <w:iCs/>
          <w:lang w:val="sr-Latn-CS"/>
        </w:rPr>
        <w:t>lokala</w:t>
      </w:r>
      <w:r w:rsidRPr="00962138">
        <w:rPr>
          <w:i/>
          <w:iCs/>
          <w:lang w:val="sr-Latn-CS"/>
        </w:rPr>
        <w:t xml:space="preserve">, </w:t>
      </w:r>
      <w:r w:rsidR="00BA6053">
        <w:rPr>
          <w:i/>
          <w:iCs/>
          <w:lang w:val="sr-Latn-CS"/>
        </w:rPr>
        <w:t>ure</w:t>
      </w:r>
      <w:r w:rsidR="00BA6053">
        <w:rPr>
          <w:i/>
          <w:iCs/>
          <w:lang w:val="sr-Latn-RS"/>
        </w:rPr>
        <w:t xml:space="preserve">đivanje događaja i rezervacije, izmena, rezervisanje i brisanje rezervacije obuhvataju </w:t>
      </w:r>
      <w:r>
        <w:rPr>
          <w:lang w:val="sr-Latn-CS"/>
        </w:rPr>
        <w:t xml:space="preserve">složenije radnje koje se mogu razložiti </w:t>
      </w:r>
      <w:r w:rsidR="006E5E1D">
        <w:rPr>
          <w:lang w:val="sr-Latn-CS"/>
        </w:rPr>
        <w:t>dalje na pojedinačne slučajeve korišćenja.</w:t>
      </w:r>
    </w:p>
    <w:p w14:paraId="18C1DE96" w14:textId="7EAC66E8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 xml:space="preserve">pregled </w:t>
      </w:r>
      <w:r w:rsidR="005608DC">
        <w:rPr>
          <w:i/>
          <w:iCs/>
          <w:lang w:val="sr-Latn-CS"/>
        </w:rPr>
        <w:t>lokala</w:t>
      </w:r>
      <w:r>
        <w:rPr>
          <w:lang w:val="sr-Latn-CS"/>
        </w:rPr>
        <w:t xml:space="preserve"> je prikazan na sledećoj slici:</w:t>
      </w:r>
    </w:p>
    <w:p w14:paraId="36F4C7C5" w14:textId="77777777" w:rsidR="00BD2449" w:rsidRDefault="00BD2449" w:rsidP="006E5E1D">
      <w:pPr>
        <w:pStyle w:val="BodyText"/>
        <w:rPr>
          <w:lang w:val="sr-Latn-CS"/>
        </w:rPr>
      </w:pPr>
    </w:p>
    <w:p w14:paraId="6084EC18" w14:textId="03E511B5" w:rsidR="00962138" w:rsidRDefault="009F734D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43BC7CAC" wp14:editId="1D669815">
            <wp:extent cx="5010150" cy="283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1112" w14:textId="188CD8BB" w:rsidR="00F87B0C" w:rsidRDefault="00BD2449" w:rsidP="00F87B0C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anchor distT="0" distB="0" distL="114300" distR="114300" simplePos="0" relativeHeight="251654144" behindDoc="0" locked="0" layoutInCell="1" allowOverlap="1" wp14:anchorId="28286C66" wp14:editId="50EF15F2">
            <wp:simplePos x="0" y="0"/>
            <wp:positionH relativeFrom="margin">
              <wp:posOffset>-274320</wp:posOffset>
            </wp:positionH>
            <wp:positionV relativeFrom="margin">
              <wp:posOffset>4582795</wp:posOffset>
            </wp:positionV>
            <wp:extent cx="6377940" cy="342963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E1D">
        <w:rPr>
          <w:lang w:val="sr-Latn-CS"/>
        </w:rPr>
        <w:t xml:space="preserve">Detaljni UML dijagram za slučaj korišćenja </w:t>
      </w:r>
      <w:r w:rsidR="009F734D">
        <w:rPr>
          <w:i/>
          <w:iCs/>
          <w:lang w:val="sr-Latn-CS"/>
        </w:rPr>
        <w:t>ure</w:t>
      </w:r>
      <w:r w:rsidR="009F734D">
        <w:rPr>
          <w:i/>
          <w:iCs/>
          <w:lang w:val="sr-Latn-RS"/>
        </w:rPr>
        <w:t>đivanje događaja i rezervacije, izmena, rezervisanje i brisanje rezervacije</w:t>
      </w:r>
      <w:r w:rsidR="006E5E1D">
        <w:rPr>
          <w:lang w:val="sr-Latn-CS"/>
        </w:rPr>
        <w:t xml:space="preserve"> je prikazan na sledećoj slici:</w:t>
      </w:r>
    </w:p>
    <w:p w14:paraId="788BBC2A" w14:textId="508BA6DA" w:rsidR="00BD2449" w:rsidRDefault="00BD2449" w:rsidP="00F87B0C">
      <w:pPr>
        <w:pStyle w:val="BodyText"/>
        <w:rPr>
          <w:lang w:val="sr-Latn-CS"/>
        </w:rPr>
      </w:pPr>
    </w:p>
    <w:p w14:paraId="3B01A289" w14:textId="1584EC38" w:rsidR="00F87B0C" w:rsidRDefault="00F87B0C" w:rsidP="00BD2449">
      <w:pPr>
        <w:pStyle w:val="BodyText"/>
        <w:rPr>
          <w:lang w:val="sr-Latn-CS"/>
        </w:rPr>
      </w:pPr>
    </w:p>
    <w:p w14:paraId="6F5D08FB" w14:textId="51AB1D41" w:rsidR="009458D3" w:rsidRDefault="009458D3" w:rsidP="004E4574">
      <w:pPr>
        <w:pStyle w:val="BodyText"/>
        <w:rPr>
          <w:lang w:val="sr-Latn-CS"/>
        </w:rPr>
      </w:pPr>
    </w:p>
    <w:p w14:paraId="5F2E798C" w14:textId="77777777" w:rsidR="006E5E1D" w:rsidRDefault="006E5E1D" w:rsidP="006E5E1D">
      <w:pPr>
        <w:pStyle w:val="Heading1"/>
        <w:rPr>
          <w:lang w:val="sr-Latn-CS"/>
        </w:rPr>
      </w:pPr>
      <w:bookmarkStart w:id="4" w:name="_Toc68358546"/>
      <w:r>
        <w:rPr>
          <w:lang w:val="sr-Latn-CS"/>
        </w:rPr>
        <w:t>Profili korisnika</w:t>
      </w:r>
      <w:bookmarkEnd w:id="4"/>
    </w:p>
    <w:p w14:paraId="14F9CD26" w14:textId="45EC3182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</w:t>
      </w:r>
      <w:r w:rsidR="007F7F6D">
        <w:rPr>
          <w:lang w:val="sr-Latn-CS"/>
        </w:rPr>
        <w:t xml:space="preserve"> GETOut-a</w:t>
      </w:r>
      <w:r>
        <w:rPr>
          <w:lang w:val="sr-Latn-CS"/>
        </w:rPr>
        <w:t>:</w:t>
      </w:r>
    </w:p>
    <w:p w14:paraId="4E3FE3C0" w14:textId="37BE79E3" w:rsidR="006E5E1D" w:rsidRPr="003372D3" w:rsidRDefault="006E5E1D" w:rsidP="006E5E1D">
      <w:pPr>
        <w:pStyle w:val="Heading2"/>
        <w:rPr>
          <w:lang w:val="sr-Latn-CS"/>
        </w:rPr>
      </w:pPr>
      <w:bookmarkStart w:id="5" w:name="_Toc68358547"/>
      <w:r>
        <w:rPr>
          <w:lang w:val="sr-Latn-CS"/>
        </w:rPr>
        <w:t>Posetilac</w:t>
      </w:r>
      <w:bookmarkEnd w:id="5"/>
    </w:p>
    <w:p w14:paraId="04111864" w14:textId="6A14688B" w:rsidR="0020422A" w:rsidRDefault="0020422A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7F7F6D">
        <w:rPr>
          <w:lang w:val="sr-Latn-CS"/>
        </w:rPr>
        <w:t xml:space="preserve">Web aplikacije </w:t>
      </w:r>
      <w:r>
        <w:rPr>
          <w:lang w:val="sr-Latn-CS"/>
        </w:rPr>
        <w:t xml:space="preserve">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portalu u cilju pregleda informacija koje su na njemu prezentovane. Pristup portalu u ulozi posetioca je slobodan, tj. ne zahteva prethodno prijavljivanje na</w:t>
      </w:r>
      <w:r w:rsidR="007F7F6D">
        <w:rPr>
          <w:lang w:val="sr-Latn-CS"/>
        </w:rPr>
        <w:t xml:space="preserve"> aplikaciju</w:t>
      </w:r>
      <w:r w:rsidR="00D27246">
        <w:rPr>
          <w:lang w:val="sr-Latn-CS"/>
        </w:rPr>
        <w:t>.</w:t>
      </w:r>
    </w:p>
    <w:p w14:paraId="21F6F023" w14:textId="5D3AF9FD" w:rsidR="007F7F6D" w:rsidRDefault="003300F0" w:rsidP="007F7F6D">
      <w:pPr>
        <w:pStyle w:val="Heading2"/>
        <w:rPr>
          <w:lang w:val="sr-Latn-CS"/>
        </w:rPr>
      </w:pPr>
      <w:bookmarkStart w:id="6" w:name="_Toc68358548"/>
      <w:r>
        <w:rPr>
          <w:lang w:val="sr-Latn-CS"/>
        </w:rPr>
        <w:t>Korisnik</w:t>
      </w:r>
      <w:bookmarkEnd w:id="6"/>
    </w:p>
    <w:p w14:paraId="492FB1CF" w14:textId="48152217" w:rsidR="0020422A" w:rsidRDefault="00812F51" w:rsidP="006E5E1D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E5EE6">
        <w:rPr>
          <w:lang w:val="sr-Latn-CS"/>
        </w:rPr>
        <w:t xml:space="preserve"> je profil koji zahteva prethodno prijavljivanje odosno registraciju  u cilju pristupa specifičnim funkcijama koje zahtevaju autorizaciju</w:t>
      </w:r>
      <w:r w:rsidR="00D27246">
        <w:rPr>
          <w:lang w:val="sr-Latn-CS"/>
        </w:rPr>
        <w:t xml:space="preserve">. </w:t>
      </w:r>
    </w:p>
    <w:p w14:paraId="2D518874" w14:textId="77777777" w:rsidR="007F7F6D" w:rsidRDefault="007F7F6D" w:rsidP="007F7F6D">
      <w:pPr>
        <w:pStyle w:val="Heading2"/>
        <w:rPr>
          <w:lang w:val="sr-Latn-CS"/>
        </w:rPr>
      </w:pPr>
      <w:bookmarkStart w:id="7" w:name="_Toc68358549"/>
      <w:r>
        <w:rPr>
          <w:lang w:val="sr-Latn-CS"/>
        </w:rPr>
        <w:t>Moderator</w:t>
      </w:r>
      <w:bookmarkEnd w:id="7"/>
    </w:p>
    <w:p w14:paraId="796B4B43" w14:textId="77777777" w:rsidR="00C008A2" w:rsidRDefault="00C008A2" w:rsidP="00C008A2">
      <w:pPr>
        <w:pStyle w:val="BodyText"/>
        <w:rPr>
          <w:lang w:val="sr-Latn-CS"/>
        </w:rPr>
      </w:pPr>
      <w:r>
        <w:rPr>
          <w:lang w:val="sr-Latn-CS"/>
        </w:rPr>
        <w:t>Moderator je zadužen za ažuriranje osnovnih podataka ugostiteljskog objekta, što uključuje događaje i dostupna mesta.</w:t>
      </w:r>
    </w:p>
    <w:p w14:paraId="3D39974E" w14:textId="3C0EB75A" w:rsidR="00A723CA" w:rsidRDefault="00C008A2" w:rsidP="00A723CA">
      <w:pPr>
        <w:pStyle w:val="BodyText"/>
        <w:rPr>
          <w:lang w:val="sr-Latn-CS"/>
        </w:rPr>
      </w:pPr>
      <w:r>
        <w:rPr>
          <w:lang w:val="sr-Latn-CS"/>
        </w:rPr>
        <w:t>Moderator je obučena osoba za korišćenje Web aplikacije sa dobrim nivoom poznavanja rada na računaru</w:t>
      </w:r>
      <w:r w:rsidR="00BA03E9">
        <w:rPr>
          <w:lang w:val="sr-Latn-CS"/>
        </w:rPr>
        <w:t>.</w:t>
      </w:r>
    </w:p>
    <w:p w14:paraId="6A7A4B59" w14:textId="77777777" w:rsidR="007F7F6D" w:rsidRDefault="007F7F6D" w:rsidP="007F7F6D">
      <w:pPr>
        <w:pStyle w:val="Heading2"/>
        <w:rPr>
          <w:lang w:val="sr-Latn-CS"/>
        </w:rPr>
      </w:pPr>
      <w:bookmarkStart w:id="8" w:name="_Toc68358550"/>
      <w:r>
        <w:rPr>
          <w:lang w:val="sr-Latn-CS"/>
        </w:rPr>
        <w:t>Administrator</w:t>
      </w:r>
      <w:bookmarkEnd w:id="8"/>
    </w:p>
    <w:p w14:paraId="59D93789" w14:textId="6712C268" w:rsidR="00C008A2" w:rsidRDefault="00C008A2" w:rsidP="00C008A2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14:paraId="7D3472C9" w14:textId="313DE053" w:rsidR="00C008A2" w:rsidRDefault="00C008A2" w:rsidP="00C008A2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računaru i administriranja Web servera</w:t>
      </w:r>
      <w:r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0E3DF0B4" w14:textId="6980842D" w:rsidR="0020422A" w:rsidRDefault="00C008A2" w:rsidP="00C008A2">
      <w:pPr>
        <w:pStyle w:val="BodyText"/>
        <w:rPr>
          <w:lang w:val="sr-Latn-CS"/>
        </w:rPr>
      </w:pPr>
      <w:r>
        <w:rPr>
          <w:lang w:val="sr-Latn-CS"/>
        </w:rPr>
        <w:t>Administrator će imati pristup svim funkcijama Web aplikacije, kao i mogućnost uklanjanja korisnika</w:t>
      </w:r>
      <w:r w:rsidR="004E4574">
        <w:rPr>
          <w:lang w:val="sr-Latn-CS"/>
        </w:rPr>
        <w:t>.</w:t>
      </w:r>
    </w:p>
    <w:p w14:paraId="025B8ED0" w14:textId="77777777" w:rsidR="00A723CA" w:rsidRDefault="00A723CA" w:rsidP="00C008A2">
      <w:pPr>
        <w:pStyle w:val="BodyText"/>
        <w:rPr>
          <w:lang w:val="sr-Latn-CS"/>
        </w:rPr>
      </w:pPr>
    </w:p>
    <w:p w14:paraId="35382FE4" w14:textId="77777777" w:rsidR="00397DD2" w:rsidRDefault="006E5E1D" w:rsidP="00397DD2">
      <w:pPr>
        <w:pStyle w:val="Heading1"/>
        <w:rPr>
          <w:lang w:val="sr-Latn-CS"/>
        </w:rPr>
      </w:pPr>
      <w:bookmarkStart w:id="9" w:name="_Toc68358551"/>
      <w:r>
        <w:rPr>
          <w:lang w:val="sr-Latn-CS"/>
        </w:rPr>
        <w:t>Opis slučajeva korišćenja</w:t>
      </w:r>
      <w:bookmarkEnd w:id="9"/>
    </w:p>
    <w:p w14:paraId="66C4C82F" w14:textId="77777777" w:rsidR="003104F1" w:rsidRDefault="003104F1" w:rsidP="003104F1">
      <w:pPr>
        <w:pStyle w:val="Heading2"/>
        <w:rPr>
          <w:lang w:val="sr-Latn-CS"/>
        </w:rPr>
      </w:pPr>
      <w:bookmarkStart w:id="10" w:name="_Toc68358552"/>
      <w:r>
        <w:rPr>
          <w:lang w:val="sr-Latn-CS"/>
        </w:rPr>
        <w:t>Osnovni pregled sajta</w:t>
      </w:r>
      <w:bookmarkEnd w:id="10"/>
    </w:p>
    <w:p w14:paraId="4B40E5AE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13B82120" w14:textId="09E09A09" w:rsidR="000366F2" w:rsidRDefault="00061C66" w:rsidP="00EB10DF">
      <w:pPr>
        <w:pStyle w:val="BodyText"/>
        <w:rPr>
          <w:lang w:val="sr-Latn-CS"/>
        </w:rPr>
      </w:pPr>
      <w:r>
        <w:rPr>
          <w:lang w:val="sr-Latn-CS"/>
        </w:rPr>
        <w:t>Prikaz stranice Web aplikacije sa svim neophodnim informacijama o objektu</w:t>
      </w:r>
      <w:r w:rsidR="00946092">
        <w:rPr>
          <w:lang w:val="sr-Latn-CS"/>
        </w:rPr>
        <w:t>.</w:t>
      </w:r>
    </w:p>
    <w:p w14:paraId="19DB8518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158DB39A" w14:textId="52F17100" w:rsidR="000366F2" w:rsidRDefault="00456295" w:rsidP="00EB10DF">
      <w:pPr>
        <w:pStyle w:val="BodyText"/>
        <w:rPr>
          <w:lang w:val="sr-Latn-CS"/>
        </w:rPr>
      </w:pPr>
      <w:r>
        <w:rPr>
          <w:lang w:val="sr-Latn-CS"/>
        </w:rPr>
        <w:t xml:space="preserve">Posetilac, </w:t>
      </w:r>
      <w:r w:rsidR="00330DF5">
        <w:rPr>
          <w:lang w:val="sr-Latn-CS"/>
        </w:rPr>
        <w:t>Korisnik</w:t>
      </w:r>
      <w:r>
        <w:rPr>
          <w:lang w:val="sr-Latn-CS"/>
        </w:rPr>
        <w:t>, Moderator, Administrator</w:t>
      </w:r>
      <w:r w:rsidR="007E0B43">
        <w:rPr>
          <w:lang w:val="sr-Latn-CS"/>
        </w:rPr>
        <w:t>.</w:t>
      </w:r>
    </w:p>
    <w:p w14:paraId="782FD22A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5D9E9070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7180A35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604C4DD9" w14:textId="4702A4BC"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bira opciju za prikaz</w:t>
      </w:r>
      <w:r w:rsidR="00B7722E">
        <w:rPr>
          <w:lang w:val="sr-Latn-CS"/>
        </w:rPr>
        <w:t xml:space="preserve"> osnovne stranice</w:t>
      </w:r>
      <w:r>
        <w:rPr>
          <w:lang w:val="sr-Latn-CS"/>
        </w:rPr>
        <w:t>.</w:t>
      </w:r>
    </w:p>
    <w:p w14:paraId="6A535951" w14:textId="2740EF53" w:rsidR="00946092" w:rsidRDefault="00B7722E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Prikazuje se osnovna stranica Web aplikacije</w:t>
      </w:r>
      <w:r w:rsidR="00946092">
        <w:rPr>
          <w:lang w:val="sr-Latn-CS"/>
        </w:rPr>
        <w:t>.</w:t>
      </w:r>
    </w:p>
    <w:p w14:paraId="1A967050" w14:textId="070269E3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</w:t>
      </w:r>
      <w:r w:rsidR="00ED72E5">
        <w:rPr>
          <w:b/>
          <w:bCs/>
          <w:lang w:val="sr-Latn-CS"/>
        </w:rPr>
        <w:t>c</w:t>
      </w:r>
      <w:r w:rsidRPr="007E0B43">
        <w:rPr>
          <w:b/>
          <w:bCs/>
          <w:lang w:val="sr-Latn-CS"/>
        </w:rPr>
        <w:t>i</w:t>
      </w:r>
      <w:r w:rsidR="000366F2" w:rsidRPr="007E0B43">
        <w:rPr>
          <w:b/>
          <w:bCs/>
          <w:lang w:val="sr-Latn-CS"/>
        </w:rPr>
        <w:t>:</w:t>
      </w:r>
    </w:p>
    <w:p w14:paraId="185F7885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19F366C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0554AD46" w14:textId="1DFDFD1B" w:rsidR="000A0FBB" w:rsidRDefault="00F21D0C" w:rsidP="00615CD3">
      <w:pPr>
        <w:pStyle w:val="BodyText"/>
        <w:rPr>
          <w:lang w:val="sr-Latn-CS"/>
        </w:rPr>
      </w:pPr>
      <w:r>
        <w:rPr>
          <w:lang w:val="sr-Latn-CS"/>
        </w:rPr>
        <w:t>Tekuća stranica je osnovna stranica Web aplikacije</w:t>
      </w:r>
      <w:r w:rsidR="00B1286A">
        <w:rPr>
          <w:lang w:val="sr-Latn-CS"/>
        </w:rPr>
        <w:t>.</w:t>
      </w:r>
    </w:p>
    <w:p w14:paraId="56E0CD3C" w14:textId="77777777" w:rsidR="00615CD3" w:rsidRDefault="00615CD3" w:rsidP="00615CD3">
      <w:pPr>
        <w:pStyle w:val="BodyText"/>
        <w:rPr>
          <w:lang w:val="sr-Latn-CS"/>
        </w:rPr>
      </w:pPr>
    </w:p>
    <w:p w14:paraId="253CB433" w14:textId="77777777" w:rsidR="003104F1" w:rsidRDefault="003104F1" w:rsidP="003104F1">
      <w:pPr>
        <w:pStyle w:val="Heading2"/>
        <w:rPr>
          <w:lang w:val="sr-Latn-CS"/>
        </w:rPr>
      </w:pPr>
      <w:bookmarkStart w:id="11" w:name="_Toc68358553"/>
      <w:r>
        <w:rPr>
          <w:lang w:val="sr-Latn-CS"/>
        </w:rPr>
        <w:t>Registracija</w:t>
      </w:r>
      <w:bookmarkEnd w:id="11"/>
    </w:p>
    <w:p w14:paraId="7556DB7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02D4EE7" w14:textId="4CB2B1C2" w:rsidR="007E0B43" w:rsidRDefault="003104F1" w:rsidP="007E0B43">
      <w:pPr>
        <w:pStyle w:val="BodyText"/>
        <w:rPr>
          <w:lang w:val="sr-Latn-CS"/>
        </w:rPr>
      </w:pPr>
      <w:r>
        <w:rPr>
          <w:lang w:val="sr-Latn-CS"/>
        </w:rPr>
        <w:t>Prikaz forme za registraciju radi mogucnosti prijavljivanja</w:t>
      </w:r>
      <w:r w:rsidR="00932297">
        <w:rPr>
          <w:lang w:val="sr-Latn-CS"/>
        </w:rPr>
        <w:t>.</w:t>
      </w:r>
    </w:p>
    <w:p w14:paraId="0538A71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96F1FE1" w14:textId="0CE41170" w:rsidR="007E0B43" w:rsidRDefault="00DC3274" w:rsidP="007E0B43">
      <w:pPr>
        <w:pStyle w:val="BodyText"/>
        <w:rPr>
          <w:lang w:val="sr-Latn-CS"/>
        </w:rPr>
      </w:pPr>
      <w:r>
        <w:rPr>
          <w:lang w:val="sr-Latn-CS"/>
        </w:rPr>
        <w:t>Posetilac</w:t>
      </w:r>
      <w:r>
        <w:rPr>
          <w:lang w:val="sr-Latn-CS"/>
        </w:rPr>
        <w:t xml:space="preserve">, </w:t>
      </w:r>
      <w:r w:rsidR="00DD02CD">
        <w:rPr>
          <w:lang w:val="sr-Latn-CS"/>
        </w:rPr>
        <w:t>Korisnik</w:t>
      </w:r>
      <w:r w:rsidR="003104F1">
        <w:rPr>
          <w:lang w:val="sr-Latn-CS"/>
        </w:rPr>
        <w:t>, Moderator, Administrator</w:t>
      </w:r>
      <w:r w:rsidR="007E0B43">
        <w:rPr>
          <w:lang w:val="sr-Latn-CS"/>
        </w:rPr>
        <w:t>.</w:t>
      </w:r>
    </w:p>
    <w:p w14:paraId="6726E49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A1D27C3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B8B3DA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7CA0DE3" w14:textId="5C06D88B" w:rsidR="007E0B43" w:rsidRDefault="003104F1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registraciju</w:t>
      </w:r>
      <w:r w:rsidR="00D270AF">
        <w:rPr>
          <w:lang w:val="sr-Latn-CS"/>
        </w:rPr>
        <w:t>.</w:t>
      </w:r>
    </w:p>
    <w:p w14:paraId="3D83707E" w14:textId="4EA6C104" w:rsidR="00D270AF" w:rsidRDefault="003104F1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forma za registraciju</w:t>
      </w:r>
      <w:r w:rsidR="00D270AF">
        <w:rPr>
          <w:lang w:val="sr-Latn-CS"/>
        </w:rPr>
        <w:t>.</w:t>
      </w:r>
    </w:p>
    <w:p w14:paraId="4B1297EF" w14:textId="2C7352BD" w:rsidR="00C752C7" w:rsidRDefault="002233EC" w:rsidP="00C752C7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</w:t>
      </w:r>
      <w:r>
        <w:rPr>
          <w:lang w:val="sr-Latn-CS"/>
        </w:rPr>
        <w:t xml:space="preserve">unosi </w:t>
      </w:r>
      <w:r w:rsidR="00C752C7" w:rsidRPr="00CF2AB8">
        <w:rPr>
          <w:lang w:val="sr-Latn-CS"/>
        </w:rPr>
        <w:t>korisničko ime</w:t>
      </w:r>
      <w:r>
        <w:rPr>
          <w:lang w:val="sr-Latn-CS"/>
        </w:rPr>
        <w:t>.</w:t>
      </w:r>
    </w:p>
    <w:p w14:paraId="235B8CDC" w14:textId="0BE687DB" w:rsidR="00C752C7" w:rsidRPr="00CF2AB8" w:rsidRDefault="002233EC" w:rsidP="00C752C7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unosi</w:t>
      </w:r>
      <w:r>
        <w:rPr>
          <w:lang w:val="sr-Latn-CS"/>
        </w:rPr>
        <w:t xml:space="preserve"> lozinku</w:t>
      </w:r>
      <w:r w:rsidR="00C752C7" w:rsidRPr="00CF2AB8">
        <w:rPr>
          <w:lang w:val="sr-Latn-CS"/>
        </w:rPr>
        <w:t>.</w:t>
      </w:r>
    </w:p>
    <w:p w14:paraId="6E479456" w14:textId="0DE240AB" w:rsidR="00C752C7" w:rsidRDefault="002233EC" w:rsidP="00C752C7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unosi </w:t>
      </w:r>
      <w:r>
        <w:rPr>
          <w:lang w:val="sr-Latn-CS"/>
        </w:rPr>
        <w:t>email adresu.</w:t>
      </w:r>
    </w:p>
    <w:p w14:paraId="3BD796D2" w14:textId="30BB259B" w:rsidR="002233EC" w:rsidRPr="003A187D" w:rsidRDefault="002233EC" w:rsidP="00C752C7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Nakon toga registruje nalog klikom na dugme </w:t>
      </w:r>
      <w:r>
        <w:rPr>
          <w:i/>
          <w:iCs/>
          <w:lang w:val="sr-Latn-CS"/>
        </w:rPr>
        <w:t>Registruj</w:t>
      </w:r>
      <w:r w:rsidRPr="00CF2AB8">
        <w:rPr>
          <w:i/>
          <w:iCs/>
          <w:lang w:val="sr-Latn-CS"/>
        </w:rPr>
        <w:t xml:space="preserve"> s</w:t>
      </w:r>
      <w:r>
        <w:rPr>
          <w:i/>
          <w:iCs/>
          <w:lang w:val="sr-Latn-CS"/>
        </w:rPr>
        <w:t>e.</w:t>
      </w:r>
    </w:p>
    <w:p w14:paraId="1DA5D953" w14:textId="66D428C5" w:rsidR="003A187D" w:rsidRDefault="003A187D" w:rsidP="003A187D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Vrši se provera unetih podataka u slučaju da neki od uslova nisu ispunjeni.</w:t>
      </w:r>
    </w:p>
    <w:p w14:paraId="742D0274" w14:textId="3540F7E2" w:rsidR="003A187D" w:rsidRDefault="003A187D" w:rsidP="003A187D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Registrovanje naloga.</w:t>
      </w:r>
    </w:p>
    <w:p w14:paraId="187260BC" w14:textId="7D194884" w:rsidR="003A187D" w:rsidRPr="003A187D" w:rsidRDefault="003A187D" w:rsidP="003A187D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Vraćanje na početnu stranicu uz obaveštenje da je nalog kreiran.</w:t>
      </w:r>
    </w:p>
    <w:p w14:paraId="767F5FFF" w14:textId="4DFFF7B9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0F92ABC1" w14:textId="0E47420A" w:rsidR="007E0B43" w:rsidRDefault="005D2B36" w:rsidP="007E0B43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>
        <w:rPr>
          <w:i/>
          <w:iCs/>
          <w:lang w:val="sr-Latn-CS"/>
        </w:rPr>
        <w:t>K</w:t>
      </w:r>
      <w:r w:rsidRPr="00CF2AB8">
        <w:rPr>
          <w:i/>
          <w:iCs/>
          <w:lang w:val="sr-Latn-CS"/>
        </w:rPr>
        <w:t>orisničko ime</w:t>
      </w:r>
      <w:r>
        <w:rPr>
          <w:i/>
          <w:iCs/>
          <w:lang w:val="sr-Latn-CS"/>
        </w:rPr>
        <w:t xml:space="preserve"> već postoji, odaberite drugo</w:t>
      </w:r>
      <w:r w:rsidRPr="00CF2AB8">
        <w:rPr>
          <w:lang w:val="sr-Latn-CS"/>
        </w:rPr>
        <w:t xml:space="preserve">] Prikazuje se obaveštenje na formi za </w:t>
      </w:r>
      <w:r w:rsidR="006A3B05">
        <w:rPr>
          <w:lang w:val="sr-Latn-CS"/>
        </w:rPr>
        <w:t>registrovanje</w:t>
      </w:r>
      <w:r w:rsidR="00932297">
        <w:rPr>
          <w:lang w:val="sr-Latn-CS"/>
        </w:rPr>
        <w:t>.</w:t>
      </w:r>
    </w:p>
    <w:p w14:paraId="08D3D72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A3A85DA" w14:textId="22FEC3AB" w:rsidR="002059F7" w:rsidRDefault="00EF4212" w:rsidP="002059F7">
      <w:pPr>
        <w:pStyle w:val="BodyText"/>
        <w:rPr>
          <w:lang w:val="sr-Latn-CS"/>
        </w:rPr>
      </w:pPr>
      <w:r>
        <w:rPr>
          <w:lang w:val="sr-Latn-CS"/>
        </w:rPr>
        <w:t>Tekuća stranica je</w:t>
      </w:r>
      <w:r w:rsidR="00DD02CD">
        <w:rPr>
          <w:lang w:val="sr-Latn-CS"/>
        </w:rPr>
        <w:t xml:space="preserve"> </w:t>
      </w:r>
      <w:r>
        <w:rPr>
          <w:lang w:val="sr-Latn-CS"/>
        </w:rPr>
        <w:t>stranica za registraciju</w:t>
      </w:r>
      <w:r w:rsidR="00932297">
        <w:rPr>
          <w:lang w:val="sr-Latn-CS"/>
        </w:rPr>
        <w:t>.</w:t>
      </w:r>
    </w:p>
    <w:p w14:paraId="1367A30F" w14:textId="3EBA587E" w:rsidR="00FF2CA5" w:rsidRDefault="003A22F8" w:rsidP="003A22F8">
      <w:pPr>
        <w:pStyle w:val="BodyText"/>
        <w:ind w:left="0" w:firstLine="720"/>
        <w:rPr>
          <w:b/>
          <w:bCs/>
          <w:lang w:val="sr-Latn-CS"/>
        </w:rPr>
      </w:pPr>
      <w:r>
        <w:rPr>
          <w:b/>
          <w:bCs/>
          <w:noProof/>
          <w:lang w:val="sr-Latn-CS"/>
        </w:rPr>
        <w:lastRenderedPageBreak/>
        <w:drawing>
          <wp:anchor distT="0" distB="0" distL="114300" distR="114300" simplePos="0" relativeHeight="251670528" behindDoc="0" locked="0" layoutInCell="1" allowOverlap="1" wp14:anchorId="4EEBF5C0" wp14:editId="32B8A087">
            <wp:simplePos x="0" y="0"/>
            <wp:positionH relativeFrom="margin">
              <wp:posOffset>-110490</wp:posOffset>
            </wp:positionH>
            <wp:positionV relativeFrom="margin">
              <wp:posOffset>372745</wp:posOffset>
            </wp:positionV>
            <wp:extent cx="6367780" cy="615188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80" cy="615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9F7" w:rsidRPr="002059F7">
        <w:rPr>
          <w:b/>
          <w:bCs/>
          <w:noProof/>
          <w:lang w:val="sr-Latn-CS"/>
        </w:rPr>
        <w:t xml:space="preserve"> </w:t>
      </w:r>
      <w:r>
        <w:rPr>
          <w:b/>
          <w:bCs/>
          <w:lang w:val="sr-Latn-CS"/>
        </w:rPr>
        <w:t>Dijagram sekvence</w:t>
      </w:r>
      <w:r>
        <w:rPr>
          <w:b/>
          <w:bCs/>
          <w:lang w:val="sr-Latn-CS"/>
        </w:rPr>
        <w:t>:</w:t>
      </w:r>
    </w:p>
    <w:p w14:paraId="2BB46971" w14:textId="0A1ABC66" w:rsidR="002059F7" w:rsidRDefault="002059F7" w:rsidP="00D270AF">
      <w:pPr>
        <w:pStyle w:val="BodyText"/>
        <w:rPr>
          <w:b/>
          <w:bCs/>
          <w:lang w:val="sr-Latn-CS"/>
        </w:rPr>
      </w:pPr>
    </w:p>
    <w:p w14:paraId="288DA364" w14:textId="1167A741" w:rsidR="00FF2CA5" w:rsidRDefault="00FF2CA5" w:rsidP="00D270AF">
      <w:pPr>
        <w:pStyle w:val="BodyText"/>
        <w:rPr>
          <w:b/>
          <w:bCs/>
          <w:lang w:val="sr-Latn-CS"/>
        </w:rPr>
      </w:pPr>
    </w:p>
    <w:p w14:paraId="508812CC" w14:textId="77777777" w:rsidR="00A62D0D" w:rsidRDefault="00A62D0D" w:rsidP="00D270AF">
      <w:pPr>
        <w:pStyle w:val="BodyText"/>
        <w:rPr>
          <w:b/>
          <w:bCs/>
          <w:lang w:val="sr-Latn-CS"/>
        </w:rPr>
      </w:pPr>
    </w:p>
    <w:p w14:paraId="178949F3" w14:textId="77777777" w:rsidR="00FF2CA5" w:rsidRDefault="00FF2CA5" w:rsidP="00D270AF">
      <w:pPr>
        <w:pStyle w:val="BodyText"/>
        <w:rPr>
          <w:lang w:val="sr-Latn-CS"/>
        </w:rPr>
      </w:pPr>
    </w:p>
    <w:p w14:paraId="3C56D044" w14:textId="77777777" w:rsidR="00A723CA" w:rsidRDefault="00A723CA" w:rsidP="00D270AF">
      <w:pPr>
        <w:pStyle w:val="BodyText"/>
        <w:rPr>
          <w:lang w:val="sr-Latn-CS"/>
        </w:rPr>
      </w:pPr>
    </w:p>
    <w:p w14:paraId="30A6D372" w14:textId="77777777" w:rsidR="000A0FBB" w:rsidRDefault="000A0FBB" w:rsidP="000A0FBB">
      <w:pPr>
        <w:pStyle w:val="Heading2"/>
        <w:rPr>
          <w:lang w:val="sr-Latn-CS"/>
        </w:rPr>
      </w:pPr>
      <w:bookmarkStart w:id="12" w:name="_Toc68358554"/>
      <w:r>
        <w:rPr>
          <w:lang w:val="sr-Latn-CS"/>
        </w:rPr>
        <w:lastRenderedPageBreak/>
        <w:t>Prijavljivanje</w:t>
      </w:r>
      <w:bookmarkEnd w:id="12"/>
    </w:p>
    <w:p w14:paraId="5371AF0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B559A01" w14:textId="620D8455" w:rsidR="007E0B43" w:rsidRDefault="000A0FBB" w:rsidP="000A0FBB">
      <w:pPr>
        <w:ind w:left="720"/>
        <w:rPr>
          <w:lang w:val="sr-Latn-CS"/>
        </w:rPr>
      </w:pPr>
      <w:r>
        <w:rPr>
          <w:lang w:val="sr-Latn-CS"/>
        </w:rPr>
        <w:t>Prijavljivanje korisnika u cilju pristupa specifičnim funkcijama koje zahtevaju autorizaciju.</w:t>
      </w:r>
    </w:p>
    <w:p w14:paraId="3B9A8F54" w14:textId="77777777" w:rsidR="000A0FBB" w:rsidRDefault="000A0FBB" w:rsidP="000A0FBB">
      <w:pPr>
        <w:ind w:left="720"/>
        <w:rPr>
          <w:lang w:val="sr-Latn-CS"/>
        </w:rPr>
      </w:pPr>
    </w:p>
    <w:p w14:paraId="2E02041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E6487A8" w14:textId="1DD584A0" w:rsidR="007E0B43" w:rsidRDefault="00DD02CD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0A0FBB">
        <w:rPr>
          <w:lang w:val="sr-Latn-CS"/>
        </w:rPr>
        <w:t>, Moderator, Administrator</w:t>
      </w:r>
      <w:r w:rsidR="007E0B43">
        <w:rPr>
          <w:lang w:val="sr-Latn-CS"/>
        </w:rPr>
        <w:t>.</w:t>
      </w:r>
    </w:p>
    <w:p w14:paraId="11B4F79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68A7713" w14:textId="5ED7DC8E" w:rsidR="007E0B43" w:rsidRDefault="000A0FBB" w:rsidP="007E0B43">
      <w:pPr>
        <w:pStyle w:val="BodyText"/>
        <w:rPr>
          <w:lang w:val="sr-Latn-CS"/>
        </w:rPr>
      </w:pPr>
      <w:r>
        <w:rPr>
          <w:lang w:val="sr-Latn-CS"/>
        </w:rPr>
        <w:t>Korisnik nije trenutno prijavljen</w:t>
      </w:r>
      <w:r w:rsidR="003A60C6">
        <w:rPr>
          <w:lang w:val="sr-Latn-CS"/>
        </w:rPr>
        <w:t>.</w:t>
      </w:r>
    </w:p>
    <w:p w14:paraId="6907085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DD7D5C9" w14:textId="0D0CB936" w:rsidR="007E0B43" w:rsidRDefault="0037737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</w:t>
      </w:r>
      <w:r w:rsidR="003A60C6">
        <w:rPr>
          <w:lang w:val="sr-Latn-CS"/>
        </w:rPr>
        <w:t>.</w:t>
      </w:r>
    </w:p>
    <w:p w14:paraId="5C1613DB" w14:textId="77777777" w:rsidR="004B38A8" w:rsidRDefault="00253D2A" w:rsidP="003A60C6">
      <w:pPr>
        <w:pStyle w:val="BodyText"/>
        <w:numPr>
          <w:ilvl w:val="0"/>
          <w:numId w:val="5"/>
        </w:numPr>
        <w:rPr>
          <w:lang w:val="sr-Latn-CS"/>
        </w:rPr>
      </w:pPr>
      <w:r w:rsidRPr="00CF2AB8">
        <w:rPr>
          <w:lang w:val="sr-Latn-CS"/>
        </w:rPr>
        <w:t>Prikazuje se forma za prijavljivanje</w:t>
      </w:r>
    </w:p>
    <w:p w14:paraId="6C31543D" w14:textId="061F783E" w:rsidR="003A60C6" w:rsidRDefault="004B38A8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</w:t>
      </w:r>
      <w:r w:rsidR="006A3B05">
        <w:rPr>
          <w:lang w:val="sr-Latn-CS"/>
        </w:rPr>
        <w:t>.</w:t>
      </w:r>
    </w:p>
    <w:p w14:paraId="076ED5F6" w14:textId="00548D89" w:rsidR="006A3B05" w:rsidRDefault="006A3B05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lozinku</w:t>
      </w:r>
      <w:r>
        <w:rPr>
          <w:lang w:val="sr-Latn-CS"/>
        </w:rPr>
        <w:t>.</w:t>
      </w:r>
    </w:p>
    <w:p w14:paraId="46C67E49" w14:textId="5EC32F42" w:rsidR="006A3B05" w:rsidRDefault="006A3B05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N</w:t>
      </w:r>
      <w:r w:rsidRPr="00CF2AB8">
        <w:rPr>
          <w:lang w:val="sr-Latn-CS"/>
        </w:rPr>
        <w:t xml:space="preserve">akon toga </w:t>
      </w:r>
      <w:r>
        <w:rPr>
          <w:lang w:val="sr-Latn-CS"/>
        </w:rPr>
        <w:t>prijavljuje se klikom na dugme</w:t>
      </w:r>
      <w:r w:rsidRPr="00CF2AB8">
        <w:rPr>
          <w:lang w:val="sr-Latn-CS"/>
        </w:rPr>
        <w:t xml:space="preserve"> </w:t>
      </w:r>
      <w:r w:rsidRPr="00CF2AB8">
        <w:rPr>
          <w:i/>
          <w:iCs/>
          <w:lang w:val="sr-Latn-CS"/>
        </w:rPr>
        <w:t>Prijavi se</w:t>
      </w:r>
      <w:r>
        <w:rPr>
          <w:i/>
          <w:iCs/>
          <w:lang w:val="sr-Latn-CS"/>
        </w:rPr>
        <w:t>.</w:t>
      </w:r>
    </w:p>
    <w:p w14:paraId="14B4DF16" w14:textId="77777777" w:rsidR="005F6125" w:rsidRPr="00CF2AB8" w:rsidRDefault="005F6125" w:rsidP="005F6125">
      <w:pPr>
        <w:pStyle w:val="BodyText"/>
        <w:numPr>
          <w:ilvl w:val="0"/>
          <w:numId w:val="5"/>
        </w:numPr>
        <w:rPr>
          <w:lang w:val="sr-Latn-CS"/>
        </w:rPr>
      </w:pPr>
      <w:r w:rsidRPr="00CF2AB8">
        <w:rPr>
          <w:lang w:val="sr-Latn-CS"/>
        </w:rPr>
        <w:t>Uneti podaci se proveravaju [</w:t>
      </w:r>
      <w:r w:rsidRPr="006A3B05">
        <w:rPr>
          <w:i/>
          <w:iCs/>
          <w:lang w:val="sr-Latn-CS"/>
        </w:rPr>
        <w:t>izuzetak: pogrešno korisničko ime i/ili lozinka</w:t>
      </w:r>
      <w:r w:rsidRPr="00CF2AB8">
        <w:rPr>
          <w:lang w:val="sr-Latn-CS"/>
        </w:rPr>
        <w:t>].</w:t>
      </w:r>
    </w:p>
    <w:p w14:paraId="4E75B530" w14:textId="64401E05" w:rsidR="005F6125" w:rsidRDefault="005F6125" w:rsidP="003A60C6">
      <w:pPr>
        <w:pStyle w:val="BodyText"/>
        <w:numPr>
          <w:ilvl w:val="0"/>
          <w:numId w:val="5"/>
        </w:numPr>
        <w:rPr>
          <w:lang w:val="sr-Latn-CS"/>
        </w:rPr>
      </w:pPr>
      <w:r w:rsidRPr="00CF2AB8">
        <w:rPr>
          <w:lang w:val="sr-Latn-CS"/>
        </w:rPr>
        <w:t xml:space="preserve">Osvežava se polazna stranica sa </w:t>
      </w:r>
      <w:r>
        <w:rPr>
          <w:lang w:val="sr-Latn-CS"/>
        </w:rPr>
        <w:t>korisničkim imenom</w:t>
      </w:r>
      <w:r w:rsidRPr="00CF2AB8">
        <w:rPr>
          <w:lang w:val="sr-Latn-CS"/>
        </w:rPr>
        <w:t xml:space="preserve"> kao parametrom</w:t>
      </w:r>
      <w:r>
        <w:rPr>
          <w:lang w:val="sr-Latn-CS"/>
        </w:rPr>
        <w:t>.</w:t>
      </w:r>
    </w:p>
    <w:p w14:paraId="3B79884B" w14:textId="72D23804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06E80E2" w14:textId="0FCA0EA2" w:rsidR="007E0B43" w:rsidRDefault="000D2ED4" w:rsidP="007E0B43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</w:t>
      </w:r>
      <w:r w:rsidR="003A60C6">
        <w:rPr>
          <w:lang w:val="sr-Latn-CS"/>
        </w:rPr>
        <w:t>.</w:t>
      </w:r>
    </w:p>
    <w:p w14:paraId="6A533D8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073B632" w14:textId="7AFA5D62" w:rsidR="00A723CA" w:rsidRDefault="004651C7" w:rsidP="004651C7">
      <w:pPr>
        <w:pStyle w:val="BodyText"/>
        <w:rPr>
          <w:lang w:val="sr-Latn-CS"/>
        </w:rPr>
      </w:pPr>
      <w:r>
        <w:rPr>
          <w:lang w:val="sr-Latn-CS"/>
        </w:rPr>
        <w:t>Korisnik je prijavljen na Web aplikaciju</w:t>
      </w:r>
      <w:r w:rsidRPr="00CF2AB8">
        <w:rPr>
          <w:lang w:val="sr-Latn-CS"/>
        </w:rPr>
        <w:t xml:space="preserve"> i ima pristup specifičnim </w:t>
      </w:r>
      <w:r>
        <w:rPr>
          <w:lang w:val="sr-Latn-CS"/>
        </w:rPr>
        <w:t>funkcijama</w:t>
      </w:r>
      <w:r w:rsidRPr="00CF2AB8">
        <w:rPr>
          <w:lang w:val="sr-Latn-CS"/>
        </w:rPr>
        <w:t xml:space="preserve"> u skladu sa svojim </w:t>
      </w:r>
      <w:r>
        <w:rPr>
          <w:lang w:val="sr-Latn-CS"/>
        </w:rPr>
        <w:t>privilegijama</w:t>
      </w:r>
      <w:r>
        <w:rPr>
          <w:lang w:val="sr-Latn-CS"/>
        </w:rPr>
        <w:t>.</w:t>
      </w:r>
    </w:p>
    <w:p w14:paraId="37DFB94E" w14:textId="1CD4A660" w:rsidR="00A723CA" w:rsidRDefault="00A723CA" w:rsidP="00A723CA">
      <w:pPr>
        <w:pStyle w:val="BodyText"/>
        <w:rPr>
          <w:lang w:val="sr-Latn-CS"/>
        </w:rPr>
      </w:pPr>
    </w:p>
    <w:p w14:paraId="5BBBEC82" w14:textId="560C1E49" w:rsidR="00A723CA" w:rsidRDefault="00A723CA" w:rsidP="00FF2CA5">
      <w:pPr>
        <w:pStyle w:val="BodyText"/>
        <w:ind w:left="0"/>
        <w:rPr>
          <w:b/>
          <w:bCs/>
          <w:lang w:val="sr-Latn-CS"/>
        </w:rPr>
      </w:pPr>
    </w:p>
    <w:p w14:paraId="1AA1AC9E" w14:textId="640FD79F" w:rsidR="002059F7" w:rsidRDefault="003A22F8" w:rsidP="003A22F8">
      <w:pPr>
        <w:pStyle w:val="BodyText"/>
        <w:rPr>
          <w:b/>
          <w:bCs/>
          <w:noProof/>
          <w:lang w:val="sr-Latn-CS"/>
        </w:rPr>
      </w:pPr>
      <w:r>
        <w:rPr>
          <w:b/>
          <w:bCs/>
          <w:noProof/>
          <w:lang w:val="sr-Latn-CS"/>
        </w:rPr>
        <w:lastRenderedPageBreak/>
        <w:drawing>
          <wp:anchor distT="0" distB="0" distL="114300" distR="114300" simplePos="0" relativeHeight="251666432" behindDoc="0" locked="0" layoutInCell="1" allowOverlap="1" wp14:anchorId="4653B914" wp14:editId="687EB0B4">
            <wp:simplePos x="0" y="0"/>
            <wp:positionH relativeFrom="margin">
              <wp:posOffset>-114300</wp:posOffset>
            </wp:positionH>
            <wp:positionV relativeFrom="margin">
              <wp:posOffset>315595</wp:posOffset>
            </wp:positionV>
            <wp:extent cx="6442710" cy="571119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9F7">
        <w:rPr>
          <w:b/>
          <w:bCs/>
          <w:noProof/>
          <w:lang w:val="sr-Latn-CS"/>
        </w:rPr>
        <w:t xml:space="preserve"> </w:t>
      </w:r>
      <w:r>
        <w:rPr>
          <w:b/>
          <w:bCs/>
          <w:lang w:val="sr-Latn-CS"/>
        </w:rPr>
        <w:t>Dijagram sekvence</w:t>
      </w:r>
      <w:r>
        <w:rPr>
          <w:b/>
          <w:bCs/>
          <w:lang w:val="sr-Latn-CS"/>
        </w:rPr>
        <w:t>:</w:t>
      </w:r>
    </w:p>
    <w:p w14:paraId="5BEC15D0" w14:textId="0F460011" w:rsidR="00A723CA" w:rsidRDefault="00A723CA" w:rsidP="003A22F8">
      <w:pPr>
        <w:pStyle w:val="BodyText"/>
        <w:ind w:left="0"/>
        <w:rPr>
          <w:b/>
          <w:bCs/>
          <w:lang w:val="sr-Latn-CS"/>
        </w:rPr>
      </w:pPr>
    </w:p>
    <w:p w14:paraId="0B7D4B7E" w14:textId="60C5E6E8" w:rsidR="00A62D0D" w:rsidRDefault="00A62D0D" w:rsidP="003A22F8">
      <w:pPr>
        <w:pStyle w:val="BodyText"/>
        <w:ind w:left="0"/>
        <w:rPr>
          <w:b/>
          <w:bCs/>
          <w:lang w:val="sr-Latn-CS"/>
        </w:rPr>
      </w:pPr>
    </w:p>
    <w:p w14:paraId="23382CB9" w14:textId="3D1871E6" w:rsidR="00A62D0D" w:rsidRDefault="00A62D0D" w:rsidP="003A22F8">
      <w:pPr>
        <w:pStyle w:val="BodyText"/>
        <w:ind w:left="0"/>
        <w:rPr>
          <w:b/>
          <w:bCs/>
          <w:lang w:val="sr-Latn-CS"/>
        </w:rPr>
      </w:pPr>
    </w:p>
    <w:p w14:paraId="6DD66356" w14:textId="54ADD1D4" w:rsidR="00A62D0D" w:rsidRDefault="00A62D0D" w:rsidP="003A22F8">
      <w:pPr>
        <w:pStyle w:val="BodyText"/>
        <w:ind w:left="0"/>
        <w:rPr>
          <w:b/>
          <w:bCs/>
          <w:lang w:val="sr-Latn-CS"/>
        </w:rPr>
      </w:pPr>
    </w:p>
    <w:p w14:paraId="2B5787F6" w14:textId="5807A8F4" w:rsidR="00A62D0D" w:rsidRDefault="00A62D0D" w:rsidP="003A22F8">
      <w:pPr>
        <w:pStyle w:val="BodyText"/>
        <w:ind w:left="0"/>
        <w:rPr>
          <w:b/>
          <w:bCs/>
          <w:lang w:val="sr-Latn-CS"/>
        </w:rPr>
      </w:pPr>
    </w:p>
    <w:p w14:paraId="38E98882" w14:textId="7226C455" w:rsidR="00A62D0D" w:rsidRDefault="00A62D0D" w:rsidP="003A22F8">
      <w:pPr>
        <w:pStyle w:val="BodyText"/>
        <w:ind w:left="0"/>
        <w:rPr>
          <w:b/>
          <w:bCs/>
          <w:lang w:val="sr-Latn-CS"/>
        </w:rPr>
      </w:pPr>
    </w:p>
    <w:p w14:paraId="5446DA4D" w14:textId="77777777" w:rsidR="00A62D0D" w:rsidRPr="00A723CA" w:rsidRDefault="00A62D0D" w:rsidP="003A22F8">
      <w:pPr>
        <w:pStyle w:val="BodyText"/>
        <w:ind w:left="0"/>
        <w:rPr>
          <w:b/>
          <w:bCs/>
          <w:lang w:val="sr-Latn-CS"/>
        </w:rPr>
      </w:pPr>
    </w:p>
    <w:p w14:paraId="01E86BE6" w14:textId="41472EC0" w:rsidR="00786068" w:rsidRPr="00BF31DF" w:rsidRDefault="00BF31DF" w:rsidP="00BF31DF">
      <w:pPr>
        <w:pStyle w:val="Heading2"/>
        <w:rPr>
          <w:lang w:val="sr-Latn-CS"/>
        </w:rPr>
      </w:pPr>
      <w:bookmarkStart w:id="13" w:name="_Toc68358555"/>
      <w:r>
        <w:rPr>
          <w:lang w:val="sr-Latn-CS"/>
        </w:rPr>
        <w:lastRenderedPageBreak/>
        <w:t>Ažuriranje profila</w:t>
      </w:r>
      <w:bookmarkEnd w:id="13"/>
    </w:p>
    <w:p w14:paraId="4C801A8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9860A20" w14:textId="40AAB203" w:rsidR="007E0B43" w:rsidRDefault="00BF31DF" w:rsidP="007E0B43">
      <w:pPr>
        <w:pStyle w:val="BodyText"/>
        <w:rPr>
          <w:lang w:val="sr-Latn-CS"/>
        </w:rPr>
      </w:pPr>
      <w:r>
        <w:rPr>
          <w:lang w:val="sr-Latn-CS"/>
        </w:rPr>
        <w:t>Prijavljivanje korisnika na Web aplikaciju, a potom i izmena sopstvenih informacija na profilu</w:t>
      </w:r>
      <w:r w:rsidR="0025395B">
        <w:rPr>
          <w:lang w:val="sr-Latn-CS"/>
        </w:rPr>
        <w:t>.</w:t>
      </w:r>
    </w:p>
    <w:p w14:paraId="563F6C1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A2312A9" w14:textId="68D3752B" w:rsidR="007E0B43" w:rsidRDefault="003C4954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A67C9E">
        <w:rPr>
          <w:lang w:val="sr-Latn-CS"/>
        </w:rPr>
        <w:t>, Administrator</w:t>
      </w:r>
      <w:r w:rsidR="007E0B43">
        <w:rPr>
          <w:lang w:val="sr-Latn-CS"/>
        </w:rPr>
        <w:t>.</w:t>
      </w:r>
    </w:p>
    <w:p w14:paraId="0E8FC8D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D18CC14" w14:textId="535B78F3" w:rsidR="007E0B43" w:rsidRDefault="003C4954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>
        <w:rPr>
          <w:lang w:val="sr-Latn-CS"/>
        </w:rPr>
        <w:t xml:space="preserve"> </w:t>
      </w:r>
      <w:r w:rsidR="00812C66">
        <w:rPr>
          <w:lang w:val="sr-Latn-CS"/>
        </w:rPr>
        <w:t>je prijavljen na portal i nalazi se na stranici svog profila</w:t>
      </w:r>
      <w:r w:rsidR="0025395B">
        <w:rPr>
          <w:lang w:val="sr-Latn-CS"/>
        </w:rPr>
        <w:t>.</w:t>
      </w:r>
    </w:p>
    <w:p w14:paraId="7B59EB4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3A44F6C" w14:textId="441B5217" w:rsidR="007E0B43" w:rsidRDefault="003C4954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</w:t>
      </w:r>
      <w:r>
        <w:rPr>
          <w:lang w:val="sr-Latn-CS"/>
        </w:rPr>
        <w:t xml:space="preserve"> </w:t>
      </w:r>
      <w:r w:rsidR="00812C66">
        <w:rPr>
          <w:lang w:val="sr-Latn-CS"/>
        </w:rPr>
        <w:t>bira opciju Izmeni profil</w:t>
      </w:r>
      <w:r w:rsidR="0025395B">
        <w:rPr>
          <w:lang w:val="sr-Latn-CS"/>
        </w:rPr>
        <w:t>.</w:t>
      </w:r>
    </w:p>
    <w:p w14:paraId="1187BE79" w14:textId="008780CC" w:rsidR="0025395B" w:rsidRDefault="00812C66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forma za izmenu profila</w:t>
      </w:r>
      <w:r w:rsidR="0025395B">
        <w:rPr>
          <w:lang w:val="sr-Latn-CS"/>
        </w:rPr>
        <w:t>.</w:t>
      </w:r>
    </w:p>
    <w:p w14:paraId="6964BF4A" w14:textId="0D26FA3C" w:rsidR="00812C66" w:rsidRDefault="00812C66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sad ima mogućnost unosa informacija koje nije uneo, ili izmene već prethodno definisanih informacija novim, kao i opciju brisanja svog profila</w:t>
      </w:r>
    </w:p>
    <w:p w14:paraId="1FA2F270" w14:textId="4A72F3D6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93B7B4B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9F5C67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04B133A" w14:textId="3A8BF542" w:rsidR="00A723CA" w:rsidRDefault="00571A19" w:rsidP="00A62D0D">
      <w:pPr>
        <w:pStyle w:val="BodyText"/>
        <w:rPr>
          <w:lang w:val="sr-Latn-CS"/>
        </w:rPr>
      </w:pPr>
      <w:r>
        <w:rPr>
          <w:lang w:val="sr-Latn-CS"/>
        </w:rPr>
        <w:t>Korinsik je ažurirao profil</w:t>
      </w:r>
      <w:r w:rsidR="0025395B">
        <w:rPr>
          <w:lang w:val="sr-Latn-CS"/>
        </w:rPr>
        <w:t>.</w:t>
      </w:r>
    </w:p>
    <w:p w14:paraId="7AD56399" w14:textId="2275A0E4" w:rsidR="00786068" w:rsidRPr="003372D3" w:rsidRDefault="00C8571D" w:rsidP="00786068">
      <w:pPr>
        <w:pStyle w:val="Heading2"/>
        <w:rPr>
          <w:lang w:val="sr-Latn-CS"/>
        </w:rPr>
      </w:pPr>
      <w:bookmarkStart w:id="14" w:name="_Toc68358556"/>
      <w:r>
        <w:rPr>
          <w:lang w:val="sr-Latn-CS"/>
        </w:rPr>
        <w:t xml:space="preserve">Ocenjivanje </w:t>
      </w:r>
      <w:r w:rsidR="00B71AF6">
        <w:rPr>
          <w:lang w:val="sr-Latn-CS"/>
        </w:rPr>
        <w:t>lokala</w:t>
      </w:r>
      <w:bookmarkEnd w:id="14"/>
    </w:p>
    <w:p w14:paraId="675ADB0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3921595" w14:textId="7D4F285B" w:rsidR="007E0B43" w:rsidRDefault="00CC4E28" w:rsidP="00E55045">
      <w:pPr>
        <w:pStyle w:val="BodyText"/>
        <w:rPr>
          <w:lang w:val="sr-Latn-CS"/>
        </w:rPr>
      </w:pPr>
      <w:r>
        <w:rPr>
          <w:lang w:val="sr-Latn-CS"/>
        </w:rPr>
        <w:t xml:space="preserve">U okviru detaljnog prikaza oglasa, </w:t>
      </w:r>
      <w:r w:rsidR="001D7779">
        <w:rPr>
          <w:lang w:val="sr-Latn-CS"/>
        </w:rPr>
        <w:t>k</w:t>
      </w:r>
      <w:r w:rsidR="001D7779">
        <w:rPr>
          <w:lang w:val="sr-Latn-CS"/>
        </w:rPr>
        <w:t>orisnik</w:t>
      </w:r>
      <w:r w:rsidR="001D7779">
        <w:rPr>
          <w:lang w:val="sr-Latn-CS"/>
        </w:rPr>
        <w:t xml:space="preserve"> </w:t>
      </w:r>
      <w:r>
        <w:rPr>
          <w:lang w:val="sr-Latn-CS"/>
        </w:rPr>
        <w:t xml:space="preserve">može da oceni </w:t>
      </w:r>
      <w:r w:rsidR="00B71AF6">
        <w:rPr>
          <w:lang w:val="sr-Latn-CS"/>
        </w:rPr>
        <w:t>lokal</w:t>
      </w:r>
      <w:r w:rsidR="00373231">
        <w:rPr>
          <w:lang w:val="sr-Latn-CS"/>
        </w:rPr>
        <w:t>.</w:t>
      </w:r>
    </w:p>
    <w:p w14:paraId="3652ADC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CE16B0F" w14:textId="3891EB58" w:rsidR="007E0B43" w:rsidRDefault="00CE39A9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7E0B43">
        <w:rPr>
          <w:lang w:val="sr-Latn-CS"/>
        </w:rPr>
        <w:t>.</w:t>
      </w:r>
    </w:p>
    <w:p w14:paraId="0ED4E80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8D63C9F" w14:textId="44492D44" w:rsidR="007E0B43" w:rsidRDefault="00CE39A9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390C01">
        <w:rPr>
          <w:lang w:val="sr-Latn-CS"/>
        </w:rPr>
        <w:t xml:space="preserve"> mora da bude prijavljen i da bude na stranici izabranog lokala</w:t>
      </w:r>
      <w:r w:rsidR="00373231">
        <w:rPr>
          <w:lang w:val="sr-Latn-CS"/>
        </w:rPr>
        <w:t>.</w:t>
      </w:r>
    </w:p>
    <w:p w14:paraId="6DE05EB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39DE90B" w14:textId="66E12F1A" w:rsidR="007E0B43" w:rsidRDefault="001D7779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</w:t>
      </w:r>
      <w:r>
        <w:rPr>
          <w:lang w:val="sr-Latn-CS"/>
        </w:rPr>
        <w:t xml:space="preserve"> </w:t>
      </w:r>
      <w:r w:rsidR="00373231">
        <w:rPr>
          <w:lang w:val="sr-Latn-CS"/>
        </w:rPr>
        <w:t>bira opciju</w:t>
      </w:r>
      <w:r w:rsidR="00390C01">
        <w:rPr>
          <w:lang w:val="sr-Latn-CS"/>
        </w:rPr>
        <w:t xml:space="preserve"> za ocenjivanje određenog objekta</w:t>
      </w:r>
      <w:r w:rsidR="00373231">
        <w:rPr>
          <w:lang w:val="sr-Latn-CS"/>
        </w:rPr>
        <w:t>.</w:t>
      </w:r>
    </w:p>
    <w:p w14:paraId="6C023A1D" w14:textId="1E24AA57" w:rsidR="00373231" w:rsidRDefault="00390C0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Nakon klika </w:t>
      </w:r>
      <w:r>
        <w:t>“</w:t>
      </w:r>
      <w:r>
        <w:rPr>
          <w:lang w:val="sr-Latn-RS"/>
        </w:rPr>
        <w:t>potvrdi</w:t>
      </w:r>
      <w:r>
        <w:t xml:space="preserve">” </w:t>
      </w:r>
      <w:proofErr w:type="spellStart"/>
      <w:r>
        <w:t>ostavlja</w:t>
      </w:r>
      <w:proofErr w:type="spellEnd"/>
      <w:r>
        <w:t xml:space="preserve"> se </w:t>
      </w:r>
      <w:proofErr w:type="spellStart"/>
      <w:r>
        <w:t>željena</w:t>
      </w:r>
      <w:proofErr w:type="spellEnd"/>
      <w:r>
        <w:t xml:space="preserve"> </w:t>
      </w:r>
      <w:proofErr w:type="spellStart"/>
      <w:r>
        <w:t>ocena</w:t>
      </w:r>
      <w:proofErr w:type="spellEnd"/>
      <w:r w:rsidR="00373231">
        <w:rPr>
          <w:lang w:val="sr-Latn-CS"/>
        </w:rPr>
        <w:t>.</w:t>
      </w:r>
    </w:p>
    <w:p w14:paraId="2C7C52B0" w14:textId="18940B7D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87CEFFF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0FDD1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692E522" w14:textId="4E5E7857" w:rsidR="00A723CA" w:rsidRDefault="0089049E" w:rsidP="00A62D0D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 w:rsidR="00690DD2">
        <w:rPr>
          <w:lang w:val="sr-Latn-CS"/>
        </w:rPr>
        <w:t>je ocenio objekat</w:t>
      </w:r>
      <w:r w:rsidR="00ED1FFE">
        <w:rPr>
          <w:lang w:val="sr-Latn-CS"/>
        </w:rPr>
        <w:t>.</w:t>
      </w:r>
    </w:p>
    <w:p w14:paraId="54A72F21" w14:textId="6CA49957" w:rsidR="005C737E" w:rsidRDefault="005C737E" w:rsidP="005C737E">
      <w:pPr>
        <w:pStyle w:val="Heading2"/>
        <w:rPr>
          <w:lang w:val="sr-Latn-CS"/>
        </w:rPr>
      </w:pPr>
      <w:bookmarkStart w:id="15" w:name="_Toc68358557"/>
      <w:r>
        <w:rPr>
          <w:lang w:val="sr-Latn-CS"/>
        </w:rPr>
        <w:t xml:space="preserve">Pregled </w:t>
      </w:r>
      <w:r w:rsidR="00085806">
        <w:rPr>
          <w:lang w:val="sr-Latn-CS"/>
        </w:rPr>
        <w:t>korisnika</w:t>
      </w:r>
      <w:bookmarkEnd w:id="15"/>
    </w:p>
    <w:p w14:paraId="396B5BC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6AB98EF" w14:textId="068A3A0C" w:rsidR="007E0B43" w:rsidRDefault="005C737E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Pregled informacija o svim </w:t>
      </w:r>
      <w:r w:rsidR="00064AEC">
        <w:rPr>
          <w:lang w:val="sr-Latn-CS"/>
        </w:rPr>
        <w:t>korisnicima</w:t>
      </w:r>
      <w:r w:rsidR="00B40836">
        <w:rPr>
          <w:lang w:val="sr-Latn-CS"/>
        </w:rPr>
        <w:t>.</w:t>
      </w:r>
    </w:p>
    <w:p w14:paraId="6016EDE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AB19207" w14:textId="00772840" w:rsidR="007E0B43" w:rsidRDefault="005C737E" w:rsidP="007E0B43">
      <w:pPr>
        <w:pStyle w:val="BodyText"/>
        <w:rPr>
          <w:lang w:val="sr-Latn-CS"/>
        </w:rPr>
      </w:pPr>
      <w:r>
        <w:rPr>
          <w:lang w:val="sr-Latn-CS"/>
        </w:rPr>
        <w:t>Moderator, Administrator</w:t>
      </w:r>
      <w:r w:rsidR="007E0B43">
        <w:rPr>
          <w:lang w:val="sr-Latn-CS"/>
        </w:rPr>
        <w:t>.</w:t>
      </w:r>
    </w:p>
    <w:p w14:paraId="393C11F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50897756" w14:textId="7B8DBD2E" w:rsidR="007E0B43" w:rsidRDefault="00437BA1" w:rsidP="007E0B43">
      <w:pPr>
        <w:pStyle w:val="BodyText"/>
        <w:rPr>
          <w:lang w:val="sr-Latn-CS"/>
        </w:rPr>
      </w:pPr>
      <w:r>
        <w:rPr>
          <w:lang w:val="sr-Latn-CS"/>
        </w:rPr>
        <w:t>Moderator/Administrator mora biti prijavljen</w:t>
      </w:r>
      <w:r w:rsidR="00B40836">
        <w:rPr>
          <w:lang w:val="sr-Latn-CS"/>
        </w:rPr>
        <w:t>.</w:t>
      </w:r>
    </w:p>
    <w:p w14:paraId="44B3F2D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677D85A" w14:textId="4E8A5B49" w:rsidR="007E0B43" w:rsidRDefault="00A97F82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Moderator/Administrator bira opciju pregled korisnika</w:t>
      </w:r>
      <w:r w:rsidR="00F93061">
        <w:rPr>
          <w:lang w:val="sr-Latn-CS"/>
        </w:rPr>
        <w:t>.</w:t>
      </w:r>
    </w:p>
    <w:p w14:paraId="7EB3E203" w14:textId="6D826C92" w:rsidR="00F93061" w:rsidRDefault="00A97F82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Otvara se forma sa svim </w:t>
      </w:r>
      <w:r w:rsidR="00A66D68">
        <w:rPr>
          <w:lang w:val="sr-Latn-CS"/>
        </w:rPr>
        <w:t>korisnicima</w:t>
      </w:r>
      <w:r>
        <w:rPr>
          <w:lang w:val="sr-Latn-CS"/>
        </w:rPr>
        <w:t xml:space="preserve"> i njihovim informacijama</w:t>
      </w:r>
      <w:r w:rsidR="00F93061">
        <w:rPr>
          <w:lang w:val="sr-Latn-CS"/>
        </w:rPr>
        <w:t>.</w:t>
      </w:r>
    </w:p>
    <w:p w14:paraId="497D80BC" w14:textId="2CDBB9AA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6EC09B43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E1159E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6F9A607" w14:textId="00744F68" w:rsidR="00A723CA" w:rsidRDefault="005F673E" w:rsidP="00A62D0D">
      <w:pPr>
        <w:pStyle w:val="BodyText"/>
        <w:rPr>
          <w:lang w:val="sr-Latn-CS"/>
        </w:rPr>
      </w:pPr>
      <w:r>
        <w:rPr>
          <w:lang w:val="sr-Latn-CS"/>
        </w:rPr>
        <w:t xml:space="preserve">Prikaz forme sa svim </w:t>
      </w:r>
      <w:r w:rsidR="00A66D68">
        <w:rPr>
          <w:lang w:val="sr-Latn-CS"/>
        </w:rPr>
        <w:t>korisnicima</w:t>
      </w:r>
      <w:r w:rsidR="00B40836">
        <w:rPr>
          <w:lang w:val="sr-Latn-CS"/>
        </w:rPr>
        <w:t>.</w:t>
      </w:r>
    </w:p>
    <w:p w14:paraId="7DDCD834" w14:textId="28273082" w:rsidR="002B277B" w:rsidRDefault="00463D1F" w:rsidP="002B277B">
      <w:pPr>
        <w:pStyle w:val="Heading2"/>
        <w:rPr>
          <w:lang w:val="sr-Latn-CS"/>
        </w:rPr>
      </w:pPr>
      <w:bookmarkStart w:id="16" w:name="_Toc68358558"/>
      <w:r>
        <w:rPr>
          <w:lang w:val="sr-Latn-CS"/>
        </w:rPr>
        <w:t>Ažuriranje podataka o lokalu</w:t>
      </w:r>
      <w:bookmarkEnd w:id="16"/>
    </w:p>
    <w:p w14:paraId="6C8A0432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5CFF4EB" w14:textId="68D3AE06" w:rsidR="00DD4C2E" w:rsidRDefault="002B277B" w:rsidP="00DD4C2E">
      <w:pPr>
        <w:pStyle w:val="BodyText"/>
        <w:rPr>
          <w:lang w:val="sr-Latn-CS"/>
        </w:rPr>
      </w:pPr>
      <w:r>
        <w:rPr>
          <w:lang w:val="sr-Latn-CS"/>
        </w:rPr>
        <w:t>Mogućnost promene izgleda sajta i ažuriranja dostupnih mesta i događaja</w:t>
      </w:r>
      <w:r w:rsidR="00DD4C2E">
        <w:rPr>
          <w:lang w:val="sr-Latn-CS"/>
        </w:rPr>
        <w:t>.</w:t>
      </w:r>
    </w:p>
    <w:p w14:paraId="15F38D80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B882ED5" w14:textId="3502B695" w:rsidR="00DD4C2E" w:rsidRDefault="00300FE8" w:rsidP="00DD4C2E">
      <w:pPr>
        <w:pStyle w:val="BodyText"/>
        <w:rPr>
          <w:lang w:val="sr-Latn-CS"/>
        </w:rPr>
      </w:pPr>
      <w:r>
        <w:rPr>
          <w:lang w:val="sr-Latn-CS"/>
        </w:rPr>
        <w:t>Moderator, Administrator</w:t>
      </w:r>
      <w:r w:rsidR="00DD4C2E">
        <w:rPr>
          <w:lang w:val="sr-Latn-CS"/>
        </w:rPr>
        <w:t>.</w:t>
      </w:r>
    </w:p>
    <w:p w14:paraId="72797838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905EA30" w14:textId="28166B39" w:rsidR="00DD4C2E" w:rsidRDefault="00300FE8" w:rsidP="00DD4C2E">
      <w:pPr>
        <w:pStyle w:val="BodyText"/>
        <w:rPr>
          <w:lang w:val="sr-Latn-CS"/>
        </w:rPr>
      </w:pPr>
      <w:r>
        <w:rPr>
          <w:lang w:val="sr-Latn-CS"/>
        </w:rPr>
        <w:t>Moderator/Administrator mora biti prijavljen</w:t>
      </w:r>
      <w:r w:rsidR="00DD4C2E">
        <w:rPr>
          <w:lang w:val="sr-Latn-CS"/>
        </w:rPr>
        <w:t>.</w:t>
      </w:r>
    </w:p>
    <w:p w14:paraId="32F6185E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6119B54" w14:textId="54053EEB" w:rsidR="00DD4C2E" w:rsidRDefault="00A6440B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Moderator/Administrator može da izabere opciju ažruriranja mesta ili događaja, kao i brisanje</w:t>
      </w:r>
      <w:r w:rsidR="00DD4C2E">
        <w:rPr>
          <w:lang w:val="sr-Latn-CS"/>
        </w:rPr>
        <w:t>.</w:t>
      </w:r>
    </w:p>
    <w:p w14:paraId="03E93947" w14:textId="58ADEAC5"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Stranica se osvežava i prikazuje</w:t>
      </w:r>
      <w:r w:rsidR="00DD467D">
        <w:rPr>
          <w:lang w:val="sr-Latn-CS"/>
        </w:rPr>
        <w:t xml:space="preserve"> sa</w:t>
      </w:r>
      <w:r>
        <w:rPr>
          <w:lang w:val="sr-Latn-CS"/>
        </w:rPr>
        <w:t xml:space="preserve"> </w:t>
      </w:r>
      <w:r w:rsidR="00EC46F6">
        <w:rPr>
          <w:lang w:val="sr-Latn-CS"/>
        </w:rPr>
        <w:t>ažuriran</w:t>
      </w:r>
      <w:r w:rsidR="00DD467D">
        <w:rPr>
          <w:lang w:val="sr-Latn-CS"/>
        </w:rPr>
        <w:t>im</w:t>
      </w:r>
      <w:r w:rsidR="00EC46F6">
        <w:rPr>
          <w:lang w:val="sr-Latn-CS"/>
        </w:rPr>
        <w:t xml:space="preserve"> informacij</w:t>
      </w:r>
      <w:r w:rsidR="00DD467D">
        <w:rPr>
          <w:lang w:val="sr-Latn-CS"/>
        </w:rPr>
        <w:t>ama</w:t>
      </w:r>
      <w:r>
        <w:rPr>
          <w:lang w:val="sr-Latn-CS"/>
        </w:rPr>
        <w:t>.</w:t>
      </w:r>
    </w:p>
    <w:p w14:paraId="254711E4" w14:textId="7F1C3FA5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2861B0A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DC825D9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1EBF023" w14:textId="35947879" w:rsidR="00A723CA" w:rsidRDefault="00DD4C2E" w:rsidP="00A62D0D">
      <w:pPr>
        <w:pStyle w:val="BodyText"/>
        <w:rPr>
          <w:lang w:val="sr-Latn-CS"/>
        </w:rPr>
      </w:pPr>
      <w:r>
        <w:rPr>
          <w:lang w:val="sr-Latn-CS"/>
        </w:rPr>
        <w:t xml:space="preserve">Tekuća stranica </w:t>
      </w:r>
      <w:r w:rsidR="005D3A6C">
        <w:rPr>
          <w:lang w:val="sr-Latn-CS"/>
        </w:rPr>
        <w:t>se prikazuje sa izmenama</w:t>
      </w:r>
      <w:r>
        <w:rPr>
          <w:lang w:val="sr-Latn-CS"/>
        </w:rPr>
        <w:t>.</w:t>
      </w:r>
    </w:p>
    <w:p w14:paraId="39842EB5" w14:textId="3C4F23E7" w:rsidR="00786068" w:rsidRPr="003372D3" w:rsidRDefault="006B12F2" w:rsidP="00785A86">
      <w:pPr>
        <w:pStyle w:val="Heading2"/>
        <w:rPr>
          <w:lang w:val="sr-Latn-CS"/>
        </w:rPr>
      </w:pPr>
      <w:bookmarkStart w:id="17" w:name="_Toc68358559"/>
      <w:r>
        <w:rPr>
          <w:lang w:val="sr-Latn-CS"/>
        </w:rPr>
        <w:t>Rezervisanje/otkazivanje</w:t>
      </w:r>
      <w:r w:rsidR="00AA75AB">
        <w:rPr>
          <w:lang w:val="sr-Latn-CS"/>
        </w:rPr>
        <w:t>/izmena</w:t>
      </w:r>
      <w:r>
        <w:rPr>
          <w:lang w:val="sr-Latn-CS"/>
        </w:rPr>
        <w:t xml:space="preserve"> rezervacije</w:t>
      </w:r>
      <w:bookmarkEnd w:id="17"/>
    </w:p>
    <w:p w14:paraId="1F0096DE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4A89691" w14:textId="6A9F3C09" w:rsidR="007E0B43" w:rsidRDefault="006B12F2" w:rsidP="007E0B43">
      <w:pPr>
        <w:pStyle w:val="BodyText"/>
        <w:rPr>
          <w:lang w:val="sr-Latn-CS"/>
        </w:rPr>
      </w:pPr>
      <w:r>
        <w:rPr>
          <w:lang w:val="sr-Latn-CS"/>
        </w:rPr>
        <w:t>Rezervacija slobodnog mesta ili otkazivanje postojeće rezervacije</w:t>
      </w:r>
      <w:r w:rsidR="00C549E0">
        <w:rPr>
          <w:lang w:val="sr-Latn-CS"/>
        </w:rPr>
        <w:t>.</w:t>
      </w:r>
    </w:p>
    <w:p w14:paraId="02A5234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44806BC" w14:textId="72B5FA03" w:rsidR="007E0B43" w:rsidRDefault="00461A27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812407">
        <w:rPr>
          <w:lang w:val="sr-Latn-CS"/>
        </w:rPr>
        <w:t>, Moderator, Administrator</w:t>
      </w:r>
      <w:r w:rsidR="007E0B43">
        <w:rPr>
          <w:lang w:val="sr-Latn-CS"/>
        </w:rPr>
        <w:t>.</w:t>
      </w:r>
    </w:p>
    <w:p w14:paraId="2A3711E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DB6667E" w14:textId="5B6C836D" w:rsidR="007E0B43" w:rsidRDefault="00461A27" w:rsidP="007E0B43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 w:rsidR="00131463">
        <w:rPr>
          <w:lang w:val="sr-Latn-CS"/>
        </w:rPr>
        <w:t>/</w:t>
      </w:r>
      <w:r w:rsidR="00131463" w:rsidRPr="00131463">
        <w:rPr>
          <w:lang w:val="sr-Latn-CS"/>
        </w:rPr>
        <w:t xml:space="preserve"> </w:t>
      </w:r>
      <w:r w:rsidR="00131463">
        <w:rPr>
          <w:lang w:val="sr-Latn-CS"/>
        </w:rPr>
        <w:t>Moderator/Administrator mora biti prijavljen</w:t>
      </w:r>
      <w:r w:rsidR="00C549E0">
        <w:rPr>
          <w:lang w:val="sr-Latn-CS"/>
        </w:rPr>
        <w:t>.</w:t>
      </w:r>
    </w:p>
    <w:p w14:paraId="7986C39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20B680E" w14:textId="7C0B29DD" w:rsidR="007E0B43" w:rsidRDefault="00A5298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</w:t>
      </w:r>
      <w:r w:rsidR="00C549E0">
        <w:rPr>
          <w:lang w:val="sr-Latn-CS"/>
        </w:rPr>
        <w:t xml:space="preserve">bira opciju za </w:t>
      </w:r>
      <w:r w:rsidR="00383D23">
        <w:rPr>
          <w:lang w:val="sr-Latn-CS"/>
        </w:rPr>
        <w:t>rezervisanje</w:t>
      </w:r>
      <w:r w:rsidR="0055288D">
        <w:rPr>
          <w:lang w:val="sr-Latn-CS"/>
        </w:rPr>
        <w:t xml:space="preserve"> ili </w:t>
      </w:r>
      <w:r w:rsidR="00383D23">
        <w:rPr>
          <w:lang w:val="sr-Latn-CS"/>
        </w:rPr>
        <w:t xml:space="preserve">otkazivanje </w:t>
      </w:r>
      <w:r w:rsidR="0071005E">
        <w:rPr>
          <w:lang w:val="sr-Latn-CS"/>
        </w:rPr>
        <w:t xml:space="preserve">svoje </w:t>
      </w:r>
      <w:r w:rsidR="0055288D">
        <w:rPr>
          <w:lang w:val="sr-Latn-CS"/>
        </w:rPr>
        <w:t xml:space="preserve">postojeće </w:t>
      </w:r>
      <w:r w:rsidR="00383D23">
        <w:rPr>
          <w:lang w:val="sr-Latn-CS"/>
        </w:rPr>
        <w:t>rezervacije</w:t>
      </w:r>
      <w:r w:rsidR="00C549E0">
        <w:rPr>
          <w:lang w:val="sr-Latn-CS"/>
        </w:rPr>
        <w:t>.</w:t>
      </w:r>
      <w:r w:rsidR="0071005E">
        <w:rPr>
          <w:lang w:val="sr-Latn-CS"/>
        </w:rPr>
        <w:t xml:space="preserve"> </w:t>
      </w:r>
      <w:r w:rsidR="0071005E">
        <w:rPr>
          <w:lang w:val="sr-Latn-CS"/>
        </w:rPr>
        <w:t xml:space="preserve">Moderator/Administrator </w:t>
      </w:r>
      <w:r w:rsidR="0071005E">
        <w:rPr>
          <w:lang w:val="sr-Latn-CS"/>
        </w:rPr>
        <w:t xml:space="preserve">bira opciju za rezervisanje ili </w:t>
      </w:r>
      <w:r w:rsidR="00EB210C">
        <w:rPr>
          <w:lang w:val="sr-Latn-CS"/>
        </w:rPr>
        <w:t>izmenu</w:t>
      </w:r>
      <w:r w:rsidR="0071005E">
        <w:rPr>
          <w:lang w:val="sr-Latn-CS"/>
        </w:rPr>
        <w:t xml:space="preserve"> rezervacije.</w:t>
      </w:r>
    </w:p>
    <w:p w14:paraId="4AA3AB0A" w14:textId="72A657F4" w:rsidR="00C549E0" w:rsidRDefault="0050077A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Dodaje se ili uklanja rezervacija</w:t>
      </w:r>
      <w:r w:rsidR="00EB5F3B">
        <w:rPr>
          <w:lang w:val="sr-Latn-CS"/>
        </w:rPr>
        <w:t xml:space="preserve"> na izabrano</w:t>
      </w:r>
      <w:r w:rsidR="00235715">
        <w:rPr>
          <w:lang w:val="sr-Latn-CS"/>
        </w:rPr>
        <w:t>m</w:t>
      </w:r>
      <w:r w:rsidR="00EB5F3B">
        <w:rPr>
          <w:lang w:val="sr-Latn-CS"/>
        </w:rPr>
        <w:t xml:space="preserve"> mest</w:t>
      </w:r>
      <w:r w:rsidR="00235715">
        <w:rPr>
          <w:lang w:val="sr-Latn-CS"/>
        </w:rPr>
        <w:t>u</w:t>
      </w:r>
      <w:r w:rsidR="00AF7F69">
        <w:rPr>
          <w:lang w:val="sr-Latn-CS"/>
        </w:rPr>
        <w:t>.</w:t>
      </w:r>
    </w:p>
    <w:p w14:paraId="03E58331" w14:textId="64DEE17E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16E69923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78D9F3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7F22EAF5" w14:textId="667E39A0" w:rsidR="007E0B43" w:rsidRDefault="00235715" w:rsidP="00C549E0">
      <w:pPr>
        <w:pStyle w:val="BodyText"/>
        <w:rPr>
          <w:lang w:val="sr-Latn-CS"/>
        </w:rPr>
      </w:pPr>
      <w:r>
        <w:rPr>
          <w:lang w:val="sr-Latn-CS"/>
        </w:rPr>
        <w:t>Uspešno dodavanje rezervacije ili otkazivanje postojeće na izabranom mestu</w:t>
      </w:r>
      <w:r w:rsidR="007E0B43">
        <w:rPr>
          <w:lang w:val="sr-Latn-CS"/>
        </w:rPr>
        <w:t>.</w:t>
      </w:r>
    </w:p>
    <w:p w14:paraId="799CA63F" w14:textId="05DCF77D" w:rsidR="00786068" w:rsidRPr="003372D3" w:rsidRDefault="00B847F3" w:rsidP="00786068">
      <w:pPr>
        <w:pStyle w:val="Heading2"/>
        <w:rPr>
          <w:lang w:val="sr-Latn-CS"/>
        </w:rPr>
      </w:pPr>
      <w:bookmarkStart w:id="18" w:name="_Toc68358560"/>
      <w:r>
        <w:rPr>
          <w:lang w:val="sr-Latn-CS"/>
        </w:rPr>
        <w:t>Brisanje/dodavanje/izmena događaja</w:t>
      </w:r>
      <w:bookmarkEnd w:id="18"/>
    </w:p>
    <w:p w14:paraId="09A2B8CC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29831F7" w14:textId="5F31A0C9" w:rsidR="007E0B43" w:rsidRDefault="00AA065D" w:rsidP="007E0B43">
      <w:pPr>
        <w:pStyle w:val="BodyText"/>
        <w:rPr>
          <w:lang w:val="sr-Latn-CS"/>
        </w:rPr>
      </w:pPr>
      <w:r>
        <w:rPr>
          <w:lang w:val="sr-Latn-CS"/>
        </w:rPr>
        <w:t>Dodavanje, izmena ili brisanje događaja</w:t>
      </w:r>
      <w:r w:rsidR="00407EF3">
        <w:rPr>
          <w:lang w:val="sr-Latn-CS"/>
        </w:rPr>
        <w:t>.</w:t>
      </w:r>
    </w:p>
    <w:p w14:paraId="63C1B1F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8D607E9" w14:textId="1B51FDA4" w:rsidR="007E0B43" w:rsidRDefault="00BD1574" w:rsidP="007E0B43">
      <w:pPr>
        <w:pStyle w:val="BodyText"/>
        <w:rPr>
          <w:lang w:val="sr-Latn-CS"/>
        </w:rPr>
      </w:pPr>
      <w:r>
        <w:rPr>
          <w:lang w:val="sr-Latn-CS"/>
        </w:rPr>
        <w:t>Moderator</w:t>
      </w:r>
      <w:r w:rsidR="007E0B43">
        <w:rPr>
          <w:lang w:val="sr-Latn-CS"/>
        </w:rPr>
        <w:t>, Administrator.</w:t>
      </w:r>
    </w:p>
    <w:p w14:paraId="65FA36A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B10A486" w14:textId="337B14A3" w:rsidR="007E0B43" w:rsidRDefault="007E74F9" w:rsidP="007E0B43">
      <w:pPr>
        <w:pStyle w:val="BodyText"/>
        <w:rPr>
          <w:lang w:val="sr-Latn-CS"/>
        </w:rPr>
      </w:pPr>
      <w:r>
        <w:rPr>
          <w:lang w:val="sr-Latn-CS"/>
        </w:rPr>
        <w:t>Moderator/Administrator mora biti prijavljen</w:t>
      </w:r>
      <w:r w:rsidR="00407EF3">
        <w:rPr>
          <w:lang w:val="sr-Latn-CS"/>
        </w:rPr>
        <w:t>.</w:t>
      </w:r>
    </w:p>
    <w:p w14:paraId="5884976C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1B1F5E7" w14:textId="070B2541" w:rsidR="00255A41" w:rsidRPr="00255A41" w:rsidRDefault="00243E53" w:rsidP="00E15A22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Moderator/Administrator </w:t>
      </w:r>
      <w:r>
        <w:rPr>
          <w:lang w:val="sr-Latn-CS"/>
        </w:rPr>
        <w:t>bira opciju za dodavanje</w:t>
      </w:r>
      <w:r w:rsidR="00E425D5">
        <w:rPr>
          <w:lang w:val="sr-Latn-CS"/>
        </w:rPr>
        <w:t xml:space="preserve">, </w:t>
      </w:r>
      <w:r>
        <w:rPr>
          <w:lang w:val="sr-Latn-CS"/>
        </w:rPr>
        <w:t>izmenu</w:t>
      </w:r>
      <w:r w:rsidR="00E425D5">
        <w:rPr>
          <w:lang w:val="sr-Latn-CS"/>
        </w:rPr>
        <w:t>/</w:t>
      </w:r>
      <w:r>
        <w:rPr>
          <w:lang w:val="sr-Latn-CS"/>
        </w:rPr>
        <w:t>brisanje događaja</w:t>
      </w:r>
      <w:r w:rsidR="00255A41" w:rsidRPr="00255A41">
        <w:rPr>
          <w:lang w:val="sr-Latn-CS"/>
        </w:rPr>
        <w:t>.</w:t>
      </w:r>
    </w:p>
    <w:p w14:paraId="53339FCB" w14:textId="736B8C87" w:rsid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>Prikazuje se stranica sa</w:t>
      </w:r>
      <w:r w:rsidR="00E425D5">
        <w:rPr>
          <w:lang w:val="sr-Latn-CS"/>
        </w:rPr>
        <w:t xml:space="preserve"> izabranom opcijom i mogućnostima unutar iste</w:t>
      </w:r>
      <w:r w:rsidRPr="00255A41">
        <w:rPr>
          <w:lang w:val="sr-Latn-CS"/>
        </w:rPr>
        <w:t>.</w:t>
      </w:r>
    </w:p>
    <w:p w14:paraId="7E8618C4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14:paraId="7971183A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2BB612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2C5807C" w14:textId="3D31ABB1" w:rsidR="00A723CA" w:rsidRDefault="00E425D5" w:rsidP="00A62D0D">
      <w:pPr>
        <w:pStyle w:val="BodyText"/>
        <w:rPr>
          <w:lang w:val="sr-Latn-CS"/>
        </w:rPr>
      </w:pPr>
      <w:r>
        <w:rPr>
          <w:lang w:val="sr-Latn-CS"/>
        </w:rPr>
        <w:t>U zavisnosti od izabrane opcije, dodaje se, menja ili briše postojeći događaj</w:t>
      </w:r>
      <w:r w:rsidR="00686570">
        <w:rPr>
          <w:lang w:val="sr-Latn-CS"/>
        </w:rPr>
        <w:t>.</w:t>
      </w:r>
    </w:p>
    <w:p w14:paraId="3B3B1684" w14:textId="17FF11EF" w:rsidR="00786068" w:rsidRPr="003372D3" w:rsidRDefault="00612E0A" w:rsidP="003D60F1">
      <w:pPr>
        <w:pStyle w:val="Heading2"/>
        <w:rPr>
          <w:lang w:val="sr-Latn-CS"/>
        </w:rPr>
      </w:pPr>
      <w:bookmarkStart w:id="19" w:name="_Toc68358561"/>
      <w:r>
        <w:rPr>
          <w:lang w:val="sr-Latn-CS"/>
        </w:rPr>
        <w:t>Brisanje korisnika</w:t>
      </w:r>
      <w:bookmarkEnd w:id="19"/>
    </w:p>
    <w:p w14:paraId="64DBA4F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954577E" w14:textId="3ABE45E3" w:rsidR="007E0B43" w:rsidRDefault="00085425" w:rsidP="00CF2AB8">
      <w:pPr>
        <w:pStyle w:val="BodyText"/>
        <w:rPr>
          <w:lang w:val="sr-Latn-CS"/>
        </w:rPr>
      </w:pPr>
      <w:r>
        <w:rPr>
          <w:lang w:val="sr-Latn-CS"/>
        </w:rPr>
        <w:t>Brisanje postojećih korisničkih naloga</w:t>
      </w:r>
      <w:r w:rsidR="00CF2AB8" w:rsidRPr="00CF2AB8">
        <w:rPr>
          <w:lang w:val="sr-Latn-CS"/>
        </w:rPr>
        <w:t>.</w:t>
      </w:r>
    </w:p>
    <w:p w14:paraId="13AD6CB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F30908D" w14:textId="3D72AE94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5267CE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092007C" w14:textId="1BBADAFB" w:rsidR="007E0B43" w:rsidRDefault="00F94366" w:rsidP="00CF2AB8">
      <w:pPr>
        <w:pStyle w:val="BodyText"/>
        <w:rPr>
          <w:lang w:val="sr-Latn-CS"/>
        </w:rPr>
      </w:pPr>
      <w:r>
        <w:rPr>
          <w:lang w:val="sr-Latn-CS"/>
        </w:rPr>
        <w:t>Administrator mora biti</w:t>
      </w:r>
      <w:r w:rsidR="00CF2AB8" w:rsidRPr="00CF2AB8">
        <w:rPr>
          <w:lang w:val="sr-Latn-CS"/>
        </w:rPr>
        <w:t xml:space="preserve"> prijavljen.</w:t>
      </w:r>
    </w:p>
    <w:p w14:paraId="6C295DB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9FD89C2" w14:textId="69E4BAC6" w:rsidR="00CF2AB8" w:rsidRPr="00CF2AB8" w:rsidRDefault="00AE206B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Administrator bira opciju brisanje </w:t>
      </w:r>
      <w:r>
        <w:rPr>
          <w:lang w:val="sr-Latn-CS"/>
        </w:rPr>
        <w:t>korisnika</w:t>
      </w:r>
      <w:r w:rsidR="00CF2AB8" w:rsidRPr="00CF2AB8">
        <w:rPr>
          <w:lang w:val="sr-Latn-CS"/>
        </w:rPr>
        <w:t>.</w:t>
      </w:r>
    </w:p>
    <w:p w14:paraId="5E9A7B37" w14:textId="2D3BC690" w:rsidR="00CF2AB8" w:rsidRPr="00CF2AB8" w:rsidRDefault="00411846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Prikazuje se stranica sa spiskom svih </w:t>
      </w:r>
      <w:r w:rsidR="008C2CBC">
        <w:rPr>
          <w:lang w:val="sr-Latn-CS"/>
        </w:rPr>
        <w:t>korisnika</w:t>
      </w:r>
      <w:r w:rsidR="00CF2AB8" w:rsidRPr="00CF2AB8">
        <w:rPr>
          <w:lang w:val="sr-Latn-CS"/>
        </w:rPr>
        <w:t>.</w:t>
      </w:r>
    </w:p>
    <w:p w14:paraId="6775DF78" w14:textId="3CA16BD7" w:rsidR="00CF2AB8" w:rsidRPr="00861606" w:rsidRDefault="00861606" w:rsidP="00861606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Administrator bira opciju </w:t>
      </w:r>
      <w:r w:rsidRPr="00AA1026">
        <w:rPr>
          <w:i/>
          <w:lang w:val="sr-Latn-CS"/>
        </w:rPr>
        <w:t>obriši</w:t>
      </w:r>
      <w:r>
        <w:rPr>
          <w:i/>
          <w:lang w:val="sr-Latn-CS"/>
        </w:rPr>
        <w:t xml:space="preserve"> </w:t>
      </w:r>
      <w:r>
        <w:rPr>
          <w:lang w:val="sr-Latn-CS"/>
        </w:rPr>
        <w:t>pored ime</w:t>
      </w:r>
      <w:r>
        <w:rPr>
          <w:lang w:val="sr-Latn-CS"/>
        </w:rPr>
        <w:t>na</w:t>
      </w:r>
      <w:r>
        <w:rPr>
          <w:lang w:val="sr-Latn-CS"/>
        </w:rPr>
        <w:t xml:space="preserve"> </w:t>
      </w:r>
      <w:r>
        <w:rPr>
          <w:lang w:val="sr-Latn-CS"/>
        </w:rPr>
        <w:t>korisnika</w:t>
      </w:r>
      <w:r w:rsidR="002013C9">
        <w:rPr>
          <w:lang w:val="sr-Latn-CS"/>
        </w:rPr>
        <w:t>.</w:t>
      </w:r>
    </w:p>
    <w:p w14:paraId="726EE68A" w14:textId="17B2FD29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38F39A4" w14:textId="2E683F99" w:rsidR="007E0B43" w:rsidRDefault="00046476" w:rsidP="00CF2AB8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CF2AB8" w:rsidRPr="00CF2AB8">
        <w:rPr>
          <w:lang w:val="sr-Latn-CS"/>
        </w:rPr>
        <w:t>.</w:t>
      </w:r>
    </w:p>
    <w:p w14:paraId="48A305A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837FF0B" w14:textId="588A7FB3" w:rsidR="00A723CA" w:rsidRDefault="0057281E" w:rsidP="00615CD3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spiskom svih </w:t>
      </w:r>
      <w:r>
        <w:rPr>
          <w:lang w:val="sr-Latn-CS"/>
        </w:rPr>
        <w:t>korisnika</w:t>
      </w:r>
      <w:r>
        <w:rPr>
          <w:lang w:val="sr-Latn-CS"/>
        </w:rPr>
        <w:t xml:space="preserve"> i opcijom za brisanje</w:t>
      </w:r>
      <w:r w:rsidR="00CF2AB8" w:rsidRPr="00CF2AB8">
        <w:rPr>
          <w:lang w:val="sr-Latn-CS"/>
        </w:rPr>
        <w:t>.</w:t>
      </w:r>
    </w:p>
    <w:p w14:paraId="29F9675C" w14:textId="6E3EB13C" w:rsidR="00786068" w:rsidRPr="003372D3" w:rsidRDefault="00867A7F" w:rsidP="007061AB">
      <w:pPr>
        <w:pStyle w:val="Heading2"/>
        <w:rPr>
          <w:lang w:val="sr-Latn-CS"/>
        </w:rPr>
      </w:pPr>
      <w:bookmarkStart w:id="20" w:name="_Toc68358562"/>
      <w:r>
        <w:rPr>
          <w:lang w:val="sr-Latn-CS"/>
        </w:rPr>
        <w:t>Uređivanje moderatora</w:t>
      </w:r>
      <w:bookmarkEnd w:id="20"/>
    </w:p>
    <w:p w14:paraId="5FFF09F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62F1962" w14:textId="242F4AB6" w:rsidR="009D5ECD" w:rsidRPr="009D5ECD" w:rsidRDefault="00C9069E" w:rsidP="009D5ECD">
      <w:pPr>
        <w:pStyle w:val="BodyText"/>
        <w:rPr>
          <w:lang w:val="sr-Latn-CS"/>
        </w:rPr>
      </w:pPr>
      <w:r>
        <w:rPr>
          <w:lang w:val="sr-Latn-CS"/>
        </w:rPr>
        <w:t>Davanje ili oduzimanje moderatorskih prava</w:t>
      </w:r>
      <w:r w:rsidR="009D5ECD">
        <w:rPr>
          <w:lang w:val="sr-Latn-CS"/>
        </w:rPr>
        <w:t>.</w:t>
      </w:r>
    </w:p>
    <w:p w14:paraId="67EDA2B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2287FF5A" w14:textId="31D6B9A7"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65BF45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0BA775E" w14:textId="28AFC358" w:rsidR="007E0B43" w:rsidRDefault="00C9069E" w:rsidP="007E0B43">
      <w:pPr>
        <w:pStyle w:val="BodyText"/>
        <w:rPr>
          <w:lang w:val="sr-Latn-CS"/>
        </w:rPr>
      </w:pPr>
      <w:r>
        <w:rPr>
          <w:lang w:val="sr-Latn-CS"/>
        </w:rPr>
        <w:t>Administrator mora biti</w:t>
      </w:r>
      <w:r w:rsidRPr="00CF2AB8">
        <w:rPr>
          <w:lang w:val="sr-Latn-CS"/>
        </w:rPr>
        <w:t xml:space="preserve"> prijavljen</w:t>
      </w:r>
      <w:r w:rsidR="009D5ECD">
        <w:rPr>
          <w:lang w:val="sr-Latn-CS"/>
        </w:rPr>
        <w:t>.</w:t>
      </w:r>
    </w:p>
    <w:p w14:paraId="2C8213F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545854A" w14:textId="75C47FFC" w:rsidR="009D5ECD" w:rsidRPr="009D5ECD" w:rsidRDefault="00750E10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Administrator bira opciju</w:t>
      </w:r>
      <w:r w:rsidR="009D5ECD" w:rsidRPr="009D5ECD">
        <w:rPr>
          <w:lang w:val="sr-Latn-CS"/>
        </w:rPr>
        <w:t xml:space="preserve"> </w:t>
      </w:r>
      <w:r w:rsidR="009F61E4">
        <w:rPr>
          <w:lang w:val="sr-Latn-CS"/>
        </w:rPr>
        <w:t xml:space="preserve">za </w:t>
      </w:r>
      <w:r>
        <w:rPr>
          <w:lang w:val="sr-Latn-CS"/>
        </w:rPr>
        <w:t>uređivanje moderatora</w:t>
      </w:r>
      <w:r w:rsidR="009D5ECD" w:rsidRPr="009D5ECD">
        <w:rPr>
          <w:lang w:val="sr-Latn-CS"/>
        </w:rPr>
        <w:t>.</w:t>
      </w:r>
    </w:p>
    <w:p w14:paraId="27171A16" w14:textId="6BAF81E1"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Prikazuje se stranica sa spiskom </w:t>
      </w:r>
      <w:r w:rsidR="00750E10">
        <w:rPr>
          <w:lang w:val="sr-Latn-CS"/>
        </w:rPr>
        <w:t>moderatora</w:t>
      </w:r>
      <w:r w:rsidRPr="009D5ECD">
        <w:rPr>
          <w:lang w:val="sr-Latn-CS"/>
        </w:rPr>
        <w:t>.</w:t>
      </w:r>
    </w:p>
    <w:p w14:paraId="3C508C4B" w14:textId="1811CF6B" w:rsidR="009D5ECD" w:rsidRPr="009D5ECD" w:rsidRDefault="00A23B91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Administrator može da izabere opciju za uklanjanje moderatorskih prava određenom moderatoru ili za dodavanje novog</w:t>
      </w:r>
      <w:r w:rsidR="009D5ECD" w:rsidRPr="009D5ECD">
        <w:rPr>
          <w:lang w:val="sr-Latn-CS"/>
        </w:rPr>
        <w:t>.</w:t>
      </w:r>
    </w:p>
    <w:p w14:paraId="1166FF6D" w14:textId="5279A764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761AE9F" w14:textId="7E98B89C" w:rsidR="007E0B43" w:rsidRPr="009F61E4" w:rsidRDefault="007166A9" w:rsidP="001E5849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9F61E4" w:rsidRPr="009F61E4">
        <w:rPr>
          <w:lang w:val="sr-Latn-CS"/>
        </w:rPr>
        <w:t>.</w:t>
      </w:r>
    </w:p>
    <w:p w14:paraId="3974E22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D667864" w14:textId="42AB23DF" w:rsidR="00A723CA" w:rsidRDefault="00E76E82" w:rsidP="00A62D0D">
      <w:pPr>
        <w:pStyle w:val="BodyText"/>
        <w:rPr>
          <w:lang w:val="sr-Latn-CS"/>
        </w:rPr>
      </w:pPr>
      <w:r>
        <w:rPr>
          <w:lang w:val="sr-Latn-CS"/>
        </w:rPr>
        <w:t xml:space="preserve">Moderator je dodat ili je </w:t>
      </w:r>
      <w:r w:rsidR="00E01BA9">
        <w:rPr>
          <w:lang w:val="sr-Latn-CS"/>
        </w:rPr>
        <w:t xml:space="preserve">nekom </w:t>
      </w:r>
      <w:r>
        <w:rPr>
          <w:lang w:val="sr-Latn-CS"/>
        </w:rPr>
        <w:t>postojećem oduzet</w:t>
      </w:r>
      <w:r w:rsidR="009F61E4">
        <w:rPr>
          <w:lang w:val="sr-Latn-CS"/>
        </w:rPr>
        <w:t>.</w:t>
      </w:r>
    </w:p>
    <w:p w14:paraId="42A5196A" w14:textId="6EA162FC" w:rsidR="00786068" w:rsidRPr="003372D3" w:rsidRDefault="00BC299E" w:rsidP="00786068">
      <w:pPr>
        <w:pStyle w:val="Heading2"/>
        <w:rPr>
          <w:lang w:val="sr-Latn-CS"/>
        </w:rPr>
      </w:pPr>
      <w:bookmarkStart w:id="21" w:name="_Toc68358563"/>
      <w:r>
        <w:rPr>
          <w:lang w:val="sr-Latn-CS"/>
        </w:rPr>
        <w:t>Brisanje i izmena lokala</w:t>
      </w:r>
      <w:bookmarkEnd w:id="21"/>
    </w:p>
    <w:p w14:paraId="52CCCB5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5A21F5A" w14:textId="2E86F818" w:rsidR="007E0B43" w:rsidRDefault="00E12C31" w:rsidP="00F31591">
      <w:pPr>
        <w:pStyle w:val="BodyText"/>
        <w:rPr>
          <w:lang w:val="sr-Latn-CS"/>
        </w:rPr>
      </w:pPr>
      <w:r>
        <w:rPr>
          <w:lang w:val="sr-Latn-CS"/>
        </w:rPr>
        <w:t>Izmena/dodavanje ili brisanje lokala</w:t>
      </w:r>
      <w:r w:rsidR="0079569D">
        <w:rPr>
          <w:lang w:val="sr-Latn-CS"/>
        </w:rPr>
        <w:t>.</w:t>
      </w:r>
    </w:p>
    <w:p w14:paraId="0799898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83CCA1E" w14:textId="58D7CD52" w:rsidR="007E0B43" w:rsidRDefault="007C4972" w:rsidP="007C4972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3F22B9D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4037E3" w14:textId="22E4B03C" w:rsidR="007E0B43" w:rsidRDefault="0031468E" w:rsidP="007E0B43">
      <w:pPr>
        <w:pStyle w:val="BodyText"/>
        <w:rPr>
          <w:lang w:val="sr-Latn-CS"/>
        </w:rPr>
      </w:pPr>
      <w:r>
        <w:rPr>
          <w:lang w:val="sr-Latn-CS"/>
        </w:rPr>
        <w:t>Administrator mora biti prijavljen</w:t>
      </w:r>
      <w:r w:rsidR="00A55444">
        <w:rPr>
          <w:lang w:val="sr-Latn-CS"/>
        </w:rPr>
        <w:t>.</w:t>
      </w:r>
    </w:p>
    <w:p w14:paraId="64ACBD9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1F1C6DC" w14:textId="4D039194" w:rsidR="007E0B43" w:rsidRDefault="00EE35A0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Administrator bira opciju izmeni/</w:t>
      </w:r>
      <w:r w:rsidR="003F65EF">
        <w:rPr>
          <w:lang w:val="sr-Latn-CS"/>
        </w:rPr>
        <w:t xml:space="preserve">dodaj ili </w:t>
      </w:r>
      <w:r>
        <w:rPr>
          <w:lang w:val="sr-Latn-CS"/>
        </w:rPr>
        <w:t>obriši lokal</w:t>
      </w:r>
      <w:r w:rsidR="00D77D96">
        <w:rPr>
          <w:lang w:val="sr-Latn-CS"/>
        </w:rPr>
        <w:t>.</w:t>
      </w:r>
    </w:p>
    <w:p w14:paraId="4366B592" w14:textId="303FD019" w:rsidR="00D77D96" w:rsidRDefault="00D136F3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stranica sa spiskom lokala</w:t>
      </w:r>
      <w:r w:rsidR="00D77D96">
        <w:rPr>
          <w:lang w:val="sr-Latn-CS"/>
        </w:rPr>
        <w:t>.</w:t>
      </w:r>
    </w:p>
    <w:p w14:paraId="56507F19" w14:textId="7595281B" w:rsidR="00D77D96" w:rsidRDefault="006338B9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Administrator može da izabere opciju za</w:t>
      </w:r>
      <w:r>
        <w:rPr>
          <w:lang w:val="sr-Latn-CS"/>
        </w:rPr>
        <w:t xml:space="preserve"> dodavanje novog, izmenu ili brisanje postojećeg lokala</w:t>
      </w:r>
      <w:r w:rsidR="00D77D96">
        <w:rPr>
          <w:lang w:val="sr-Latn-CS"/>
        </w:rPr>
        <w:t>.</w:t>
      </w:r>
    </w:p>
    <w:p w14:paraId="07021E3D" w14:textId="6B782D4D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</w:t>
      </w:r>
      <w:r w:rsidR="002D0676">
        <w:rPr>
          <w:b/>
          <w:bCs/>
          <w:lang w:val="sr-Latn-CS"/>
        </w:rPr>
        <w:t>c</w:t>
      </w:r>
      <w:r w:rsidRPr="007E0B43">
        <w:rPr>
          <w:b/>
          <w:bCs/>
          <w:lang w:val="sr-Latn-CS"/>
        </w:rPr>
        <w:t>i:</w:t>
      </w:r>
    </w:p>
    <w:p w14:paraId="774EC1FB" w14:textId="54744A46" w:rsidR="007E0B43" w:rsidRPr="005B4961" w:rsidRDefault="00C91630" w:rsidP="007E0B43">
      <w:pPr>
        <w:pStyle w:val="BodyText"/>
        <w:rPr>
          <w:lang w:val="sr-Latn-CS"/>
        </w:rPr>
      </w:pPr>
      <w:proofErr w:type="spellStart"/>
      <w:r>
        <w:t>Nema</w:t>
      </w:r>
      <w:proofErr w:type="spellEnd"/>
      <w:r w:rsidR="005B4961">
        <w:rPr>
          <w:lang w:val="sr-Latn-CS"/>
        </w:rPr>
        <w:t>.</w:t>
      </w:r>
    </w:p>
    <w:p w14:paraId="2374A06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4183D51" w14:textId="1A9E2FCA" w:rsidR="00A723CA" w:rsidRDefault="003711A6" w:rsidP="00A723CA">
      <w:pPr>
        <w:pStyle w:val="BodyText"/>
        <w:rPr>
          <w:lang w:val="sr-Latn-CS"/>
        </w:rPr>
      </w:pPr>
      <w:r>
        <w:rPr>
          <w:lang w:val="sr-Latn-CS"/>
        </w:rPr>
        <w:t>Dodat je novi, izmenjen ili obrisan postojeći lokal</w:t>
      </w:r>
      <w:r w:rsidR="00D77D96">
        <w:rPr>
          <w:lang w:val="sr-Latn-CS"/>
        </w:rPr>
        <w:t>.</w:t>
      </w:r>
    </w:p>
    <w:p w14:paraId="419C08B6" w14:textId="77777777" w:rsidR="00A723CA" w:rsidRDefault="00A723CA" w:rsidP="00A723CA">
      <w:pPr>
        <w:pStyle w:val="BodyText"/>
        <w:rPr>
          <w:lang w:val="sr-Latn-CS"/>
        </w:rPr>
      </w:pPr>
    </w:p>
    <w:p w14:paraId="4178BF3D" w14:textId="77777777" w:rsidR="006E5E1D" w:rsidRDefault="006E5E1D" w:rsidP="006E5E1D">
      <w:pPr>
        <w:pStyle w:val="Heading1"/>
        <w:rPr>
          <w:lang w:val="sr-Latn-CS"/>
        </w:rPr>
      </w:pPr>
      <w:bookmarkStart w:id="22" w:name="_Toc68358564"/>
      <w:r>
        <w:rPr>
          <w:lang w:val="sr-Latn-CS"/>
        </w:rPr>
        <w:t>Dodatni zahtevi</w:t>
      </w:r>
      <w:bookmarkEnd w:id="22"/>
    </w:p>
    <w:p w14:paraId="504D5D2D" w14:textId="77777777" w:rsidR="00834900" w:rsidRPr="003372D3" w:rsidRDefault="00132780" w:rsidP="00834900">
      <w:pPr>
        <w:pStyle w:val="Heading2"/>
        <w:rPr>
          <w:lang w:val="sr-Latn-CS"/>
        </w:rPr>
      </w:pPr>
      <w:bookmarkStart w:id="23" w:name="_Toc68358565"/>
      <w:r>
        <w:rPr>
          <w:lang w:val="sr-Latn-CS"/>
        </w:rPr>
        <w:t>Funkcionalnost</w:t>
      </w:r>
      <w:bookmarkEnd w:id="23"/>
    </w:p>
    <w:p w14:paraId="42FC7545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0C7F5B73" w14:textId="681ED6A8" w:rsidR="00A723CA" w:rsidRDefault="0087159C" w:rsidP="00A62D0D">
      <w:pPr>
        <w:pStyle w:val="BodyText"/>
        <w:rPr>
          <w:lang w:val="sr-Latn-CS"/>
        </w:rPr>
      </w:pPr>
      <w:r>
        <w:rPr>
          <w:lang w:val="sr-Latn-CS"/>
        </w:rPr>
        <w:t>GETOut</w:t>
      </w:r>
      <w:r w:rsidR="00167FDF">
        <w:rPr>
          <w:lang w:val="sr-Latn-CS"/>
        </w:rPr>
        <w:t xml:space="preserve"> </w:t>
      </w:r>
      <w:r>
        <w:rPr>
          <w:lang w:val="sr-Latn-CS"/>
        </w:rPr>
        <w:t>Web 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26442643" w14:textId="77777777" w:rsidR="00834900" w:rsidRDefault="00834900" w:rsidP="00834900">
      <w:pPr>
        <w:pStyle w:val="Heading2"/>
        <w:rPr>
          <w:lang w:val="sr-Latn-CS"/>
        </w:rPr>
      </w:pPr>
      <w:bookmarkStart w:id="24" w:name="_Toc68358566"/>
      <w:r>
        <w:rPr>
          <w:lang w:val="sr-Latn-CS"/>
        </w:rPr>
        <w:t>Upotrebivost</w:t>
      </w:r>
      <w:bookmarkEnd w:id="24"/>
    </w:p>
    <w:p w14:paraId="1F7C97E2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09DB6DC8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lastRenderedPageBreak/>
        <w:t>Korisnički interfejs prilagođen korisniku:</w:t>
      </w:r>
    </w:p>
    <w:p w14:paraId="0988863A" w14:textId="021DE505" w:rsidR="00A723CA" w:rsidRDefault="00F220C7" w:rsidP="00A62D0D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3F517D">
        <w:rPr>
          <w:lang w:val="sr-Latn-CS"/>
        </w:rPr>
        <w:t>GETOut</w:t>
      </w:r>
      <w:r>
        <w:rPr>
          <w:lang w:val="sr-Latn-CS"/>
        </w:rPr>
        <w:t xml:space="preserve"> </w:t>
      </w:r>
      <w:r w:rsidR="003F517D">
        <w:rPr>
          <w:lang w:val="sr-Latn-CS"/>
        </w:rPr>
        <w:t>Web 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5D18AF53" w14:textId="77777777" w:rsidR="00834900" w:rsidRPr="003372D3" w:rsidRDefault="00834900" w:rsidP="00834900">
      <w:pPr>
        <w:pStyle w:val="Heading2"/>
        <w:rPr>
          <w:lang w:val="sr-Latn-CS"/>
        </w:rPr>
      </w:pPr>
      <w:bookmarkStart w:id="25" w:name="_Toc68358567"/>
      <w:r>
        <w:rPr>
          <w:lang w:val="sr-Latn-CS"/>
        </w:rPr>
        <w:t>Pouzdanost</w:t>
      </w:r>
      <w:bookmarkEnd w:id="25"/>
    </w:p>
    <w:p w14:paraId="170AFDBD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1BB4F56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08385887" w14:textId="0CB5FCDD" w:rsidR="001517F6" w:rsidRDefault="008D60EF" w:rsidP="00456A20">
      <w:pPr>
        <w:pStyle w:val="BodyText"/>
        <w:rPr>
          <w:lang w:val="sr-Latn-CS"/>
        </w:rPr>
      </w:pPr>
      <w:r>
        <w:rPr>
          <w:lang w:val="sr-Latn-CS"/>
        </w:rPr>
        <w:t>GETOut</w:t>
      </w:r>
      <w:r w:rsidR="00456A20">
        <w:rPr>
          <w:lang w:val="sr-Latn-CS"/>
        </w:rPr>
        <w:t xml:space="preserve"> </w:t>
      </w:r>
      <w:r>
        <w:rPr>
          <w:lang w:val="sr-Latn-CS"/>
        </w:rPr>
        <w:t>Web aplikacija</w:t>
      </w:r>
      <w:r w:rsidR="00456A20">
        <w:rPr>
          <w:lang w:val="sr-Latn-CS"/>
        </w:rPr>
        <w:t xml:space="preserve"> će biti dostupan 24 časa dnevno, 7 dana u nedelji. Vreme kada portal nije dostupan ne sme da pređe 10%.</w:t>
      </w:r>
    </w:p>
    <w:p w14:paraId="74A8E52B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1BB1E934" w14:textId="4FE79934" w:rsidR="00A723CA" w:rsidRDefault="00456A20" w:rsidP="00A62D0D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75E94A44" w14:textId="77777777" w:rsidR="00834900" w:rsidRPr="003372D3" w:rsidRDefault="00834900" w:rsidP="00834900">
      <w:pPr>
        <w:pStyle w:val="Heading2"/>
        <w:rPr>
          <w:lang w:val="sr-Latn-CS"/>
        </w:rPr>
      </w:pPr>
      <w:bookmarkStart w:id="26" w:name="_Toc68358568"/>
      <w:r>
        <w:rPr>
          <w:lang w:val="sr-Latn-CS"/>
        </w:rPr>
        <w:t>Performanse</w:t>
      </w:r>
      <w:bookmarkEnd w:id="26"/>
    </w:p>
    <w:p w14:paraId="11D3008D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66C8DFC9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433E158F" w14:textId="224DCD4E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3FCDEC3C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25976A3F" w14:textId="02ED3611" w:rsidR="00A723CA" w:rsidRDefault="00677488" w:rsidP="00A62D0D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</w:t>
      </w:r>
      <w:r w:rsidR="005D6911">
        <w:rPr>
          <w:lang w:val="sr-Latn-CS"/>
        </w:rPr>
        <w:t xml:space="preserve">bude </w:t>
      </w:r>
      <w:r>
        <w:rPr>
          <w:lang w:val="sr-Latn-CS"/>
        </w:rPr>
        <w:t>veće od 5 sekundi.</w:t>
      </w:r>
    </w:p>
    <w:p w14:paraId="64BA7C72" w14:textId="77777777" w:rsidR="00834900" w:rsidRPr="003372D3" w:rsidRDefault="00E41E1D" w:rsidP="00E41E1D">
      <w:pPr>
        <w:pStyle w:val="Heading2"/>
        <w:rPr>
          <w:lang w:val="sr-Latn-CS"/>
        </w:rPr>
      </w:pPr>
      <w:bookmarkStart w:id="27" w:name="_Toc68358569"/>
      <w:r>
        <w:rPr>
          <w:lang w:val="sr-Latn-CS"/>
        </w:rPr>
        <w:t>Podrška i održavanje</w:t>
      </w:r>
      <w:bookmarkEnd w:id="27"/>
    </w:p>
    <w:p w14:paraId="614500DF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451961D0" w14:textId="613FC9F2" w:rsidR="00A723CA" w:rsidRDefault="00297057" w:rsidP="00A62D0D">
      <w:pPr>
        <w:pStyle w:val="BodyText"/>
        <w:rPr>
          <w:lang w:val="sr-Latn-CS"/>
        </w:rPr>
      </w:pPr>
      <w:r>
        <w:rPr>
          <w:lang w:val="sr-Latn-CS"/>
        </w:rPr>
        <w:t xml:space="preserve">GETOut Web aplikacija </w:t>
      </w:r>
      <w:r w:rsidR="00114E2C">
        <w:rPr>
          <w:lang w:val="sr-Latn-CS"/>
        </w:rPr>
        <w:t>ne zahteva posebnu podršku i održavanje.</w:t>
      </w:r>
    </w:p>
    <w:p w14:paraId="2B9CD5B6" w14:textId="77777777" w:rsidR="00834900" w:rsidRPr="003372D3" w:rsidRDefault="00834900" w:rsidP="00E41E1D">
      <w:pPr>
        <w:pStyle w:val="Heading2"/>
        <w:rPr>
          <w:lang w:val="sr-Latn-CS"/>
        </w:rPr>
      </w:pPr>
      <w:bookmarkStart w:id="28" w:name="_Toc68358570"/>
      <w:r>
        <w:rPr>
          <w:lang w:val="sr-Latn-CS"/>
        </w:rPr>
        <w:t>Ograničenja</w:t>
      </w:r>
      <w:bookmarkEnd w:id="28"/>
    </w:p>
    <w:p w14:paraId="3ABF6B14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5C7BAE70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0FDFE62B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1B8DAD2E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253981F9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2A3BF324" w14:textId="701D6534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D722B4">
        <w:rPr>
          <w:lang w:val="sr-Latn-CS"/>
        </w:rPr>
        <w:t>Web aplikacija</w:t>
      </w:r>
      <w:r>
        <w:rPr>
          <w:lang w:val="sr-Latn-CS"/>
        </w:rPr>
        <w:t xml:space="preserve">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</w:t>
      </w:r>
      <w:r w:rsidR="00D722B4">
        <w:rPr>
          <w:lang w:val="sr-Latn-CS"/>
        </w:rPr>
        <w:t xml:space="preserve"> i Google Chrome.</w:t>
      </w:r>
    </w:p>
    <w:sectPr w:rsidR="00834900" w:rsidRPr="00397DD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FEE24" w14:textId="77777777" w:rsidR="00736DD6" w:rsidRDefault="00736DD6">
      <w:r>
        <w:separator/>
      </w:r>
    </w:p>
  </w:endnote>
  <w:endnote w:type="continuationSeparator" w:id="0">
    <w:p w14:paraId="4CCCE345" w14:textId="77777777" w:rsidR="00736DD6" w:rsidRDefault="0073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C53EE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8CA981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3F67E044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9232937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54F117CB" w14:textId="61E106B5" w:rsidR="002C12A7" w:rsidRPr="003372D3" w:rsidRDefault="002C12A7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D33474">
            <w:rPr>
              <w:lang w:val="sr-Latn-CS"/>
            </w:rPr>
            <w:t>Outsiders</w:t>
          </w:r>
          <w:r w:rsidRPr="003372D3">
            <w:rPr>
              <w:lang w:val="sr-Latn-CS"/>
            </w:rPr>
            <w:t>, 20</w:t>
          </w:r>
          <w:r w:rsidR="00D33474"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02AA77B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723D7F"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14:paraId="0F136E97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C850D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69F40" w14:textId="77777777" w:rsidR="00736DD6" w:rsidRDefault="00736DD6">
      <w:r>
        <w:separator/>
      </w:r>
    </w:p>
  </w:footnote>
  <w:footnote w:type="continuationSeparator" w:id="0">
    <w:p w14:paraId="0975CBEA" w14:textId="77777777" w:rsidR="00736DD6" w:rsidRDefault="00736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9BE3" w14:textId="77777777" w:rsidR="002C12A7" w:rsidRDefault="002C12A7">
    <w:pPr>
      <w:rPr>
        <w:sz w:val="24"/>
      </w:rPr>
    </w:pPr>
  </w:p>
  <w:p w14:paraId="6E980CDB" w14:textId="77777777" w:rsidR="002C12A7" w:rsidRDefault="002C12A7">
    <w:pPr>
      <w:pBdr>
        <w:top w:val="single" w:sz="6" w:space="1" w:color="auto"/>
      </w:pBdr>
      <w:rPr>
        <w:sz w:val="24"/>
      </w:rPr>
    </w:pPr>
  </w:p>
  <w:p w14:paraId="5A323301" w14:textId="5D0D6495" w:rsidR="002C12A7" w:rsidRDefault="0014714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Outsiders</w:t>
    </w:r>
  </w:p>
  <w:p w14:paraId="52DB9A88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4DC44632" w14:textId="77777777" w:rsidR="002C12A7" w:rsidRPr="00147149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2C23F2B5" w14:textId="77777777">
      <w:tc>
        <w:tcPr>
          <w:tcW w:w="6379" w:type="dxa"/>
        </w:tcPr>
        <w:p w14:paraId="3697F7F5" w14:textId="0EA9E218" w:rsidR="002C12A7" w:rsidRPr="003372D3" w:rsidRDefault="00147149">
          <w:pPr>
            <w:rPr>
              <w:lang w:val="sr-Latn-CS"/>
            </w:rPr>
          </w:pPr>
          <w:r>
            <w:rPr>
              <w:lang w:val="sr-Latn-CS"/>
            </w:rPr>
            <w:t>GETOut</w:t>
          </w:r>
        </w:p>
      </w:tc>
      <w:tc>
        <w:tcPr>
          <w:tcW w:w="3179" w:type="dxa"/>
        </w:tcPr>
        <w:p w14:paraId="7F10373C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61A5319B" w14:textId="77777777">
      <w:tc>
        <w:tcPr>
          <w:tcW w:w="6379" w:type="dxa"/>
        </w:tcPr>
        <w:p w14:paraId="7A22D19B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24D02EEE" w14:textId="78DC4D51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147149">
            <w:rPr>
              <w:lang w:val="sr-Latn-CS"/>
            </w:rPr>
            <w:t>31</w:t>
          </w:r>
          <w:r w:rsidRPr="003372D3">
            <w:rPr>
              <w:lang w:val="sr-Latn-CS"/>
            </w:rPr>
            <w:t>.03.20</w:t>
          </w:r>
          <w:r w:rsidR="00147149"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05253105" w14:textId="77777777">
      <w:tc>
        <w:tcPr>
          <w:tcW w:w="9558" w:type="dxa"/>
          <w:gridSpan w:val="2"/>
        </w:tcPr>
        <w:p w14:paraId="196CFCA6" w14:textId="79AE1E57" w:rsidR="002C12A7" w:rsidRPr="003372D3" w:rsidRDefault="00147149">
          <w:pPr>
            <w:rPr>
              <w:lang w:val="sr-Latn-CS"/>
            </w:rPr>
          </w:pPr>
          <w:r>
            <w:rPr>
              <w:lang w:val="sr-Latn-CS"/>
            </w:rPr>
            <w:t>Outsiders</w:t>
          </w:r>
          <w:r w:rsidR="002C12A7" w:rsidRPr="003372D3">
            <w:rPr>
              <w:lang w:val="sr-Latn-CS"/>
            </w:rPr>
            <w:t>-</w:t>
          </w:r>
          <w:r>
            <w:rPr>
              <w:lang w:val="sr-Latn-CS"/>
            </w:rPr>
            <w:t>GETOut</w:t>
          </w:r>
          <w:r w:rsidR="002C12A7" w:rsidRPr="003372D3">
            <w:rPr>
              <w:lang w:val="sr-Latn-CS"/>
            </w:rPr>
            <w:t>-0</w:t>
          </w:r>
          <w:r w:rsidR="002C12A7">
            <w:rPr>
              <w:lang w:val="sr-Latn-CS"/>
            </w:rPr>
            <w:t>4</w:t>
          </w:r>
        </w:p>
      </w:tc>
    </w:tr>
  </w:tbl>
  <w:p w14:paraId="7ED62F94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B291A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8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366F2"/>
    <w:rsid w:val="00037080"/>
    <w:rsid w:val="00046476"/>
    <w:rsid w:val="000615B4"/>
    <w:rsid w:val="00061C66"/>
    <w:rsid w:val="0006338E"/>
    <w:rsid w:val="00064AEC"/>
    <w:rsid w:val="000731DF"/>
    <w:rsid w:val="00080F92"/>
    <w:rsid w:val="000810CA"/>
    <w:rsid w:val="000817C9"/>
    <w:rsid w:val="00082A7C"/>
    <w:rsid w:val="00085425"/>
    <w:rsid w:val="00085806"/>
    <w:rsid w:val="00097F43"/>
    <w:rsid w:val="000A0FBB"/>
    <w:rsid w:val="000B2C36"/>
    <w:rsid w:val="000C54BE"/>
    <w:rsid w:val="000C6A5F"/>
    <w:rsid w:val="000D2ED4"/>
    <w:rsid w:val="00112218"/>
    <w:rsid w:val="00114E2C"/>
    <w:rsid w:val="00131463"/>
    <w:rsid w:val="0013157C"/>
    <w:rsid w:val="00132780"/>
    <w:rsid w:val="00143087"/>
    <w:rsid w:val="00147149"/>
    <w:rsid w:val="00150CC1"/>
    <w:rsid w:val="001517F6"/>
    <w:rsid w:val="00167FDF"/>
    <w:rsid w:val="001807C8"/>
    <w:rsid w:val="00190105"/>
    <w:rsid w:val="001A26E5"/>
    <w:rsid w:val="001B5EA7"/>
    <w:rsid w:val="001C5F47"/>
    <w:rsid w:val="001D0890"/>
    <w:rsid w:val="001D7779"/>
    <w:rsid w:val="001E5849"/>
    <w:rsid w:val="001F663F"/>
    <w:rsid w:val="001F7D36"/>
    <w:rsid w:val="002013C9"/>
    <w:rsid w:val="0020422A"/>
    <w:rsid w:val="002059F7"/>
    <w:rsid w:val="00206198"/>
    <w:rsid w:val="00206E1F"/>
    <w:rsid w:val="002233EC"/>
    <w:rsid w:val="00225B05"/>
    <w:rsid w:val="002334EB"/>
    <w:rsid w:val="00234684"/>
    <w:rsid w:val="00235715"/>
    <w:rsid w:val="00243E53"/>
    <w:rsid w:val="0025395B"/>
    <w:rsid w:val="00253D2A"/>
    <w:rsid w:val="00254CBE"/>
    <w:rsid w:val="00255A41"/>
    <w:rsid w:val="00264EC4"/>
    <w:rsid w:val="00270678"/>
    <w:rsid w:val="002922C4"/>
    <w:rsid w:val="00297057"/>
    <w:rsid w:val="002A5E27"/>
    <w:rsid w:val="002A7107"/>
    <w:rsid w:val="002B277B"/>
    <w:rsid w:val="002B5424"/>
    <w:rsid w:val="002C12A7"/>
    <w:rsid w:val="002D0676"/>
    <w:rsid w:val="002D5541"/>
    <w:rsid w:val="002E1608"/>
    <w:rsid w:val="00300FE8"/>
    <w:rsid w:val="003104F1"/>
    <w:rsid w:val="0031468E"/>
    <w:rsid w:val="003300F0"/>
    <w:rsid w:val="00330DF5"/>
    <w:rsid w:val="003356F6"/>
    <w:rsid w:val="003372D3"/>
    <w:rsid w:val="00347321"/>
    <w:rsid w:val="003711A6"/>
    <w:rsid w:val="00373231"/>
    <w:rsid w:val="00377376"/>
    <w:rsid w:val="003820FD"/>
    <w:rsid w:val="00383D23"/>
    <w:rsid w:val="003860D3"/>
    <w:rsid w:val="00390C01"/>
    <w:rsid w:val="0039103B"/>
    <w:rsid w:val="00392827"/>
    <w:rsid w:val="00393DE2"/>
    <w:rsid w:val="00397DD2"/>
    <w:rsid w:val="003A187D"/>
    <w:rsid w:val="003A22F8"/>
    <w:rsid w:val="003A60C6"/>
    <w:rsid w:val="003B1702"/>
    <w:rsid w:val="003C4954"/>
    <w:rsid w:val="003D0E4D"/>
    <w:rsid w:val="003D60F1"/>
    <w:rsid w:val="003E2E57"/>
    <w:rsid w:val="003F517D"/>
    <w:rsid w:val="003F65EF"/>
    <w:rsid w:val="00407EF3"/>
    <w:rsid w:val="00410F5F"/>
    <w:rsid w:val="00411846"/>
    <w:rsid w:val="00436D11"/>
    <w:rsid w:val="00437BA1"/>
    <w:rsid w:val="00445A8C"/>
    <w:rsid w:val="004526F1"/>
    <w:rsid w:val="00456295"/>
    <w:rsid w:val="00456A20"/>
    <w:rsid w:val="00460783"/>
    <w:rsid w:val="00461A27"/>
    <w:rsid w:val="00463D1F"/>
    <w:rsid w:val="004651C7"/>
    <w:rsid w:val="00473B3E"/>
    <w:rsid w:val="004831AE"/>
    <w:rsid w:val="00491CC1"/>
    <w:rsid w:val="004B38A8"/>
    <w:rsid w:val="004E0725"/>
    <w:rsid w:val="004E4574"/>
    <w:rsid w:val="004E6C9A"/>
    <w:rsid w:val="0050077A"/>
    <w:rsid w:val="00500DA2"/>
    <w:rsid w:val="005441E6"/>
    <w:rsid w:val="0055288D"/>
    <w:rsid w:val="005608DC"/>
    <w:rsid w:val="005613E4"/>
    <w:rsid w:val="00562041"/>
    <w:rsid w:val="00571A19"/>
    <w:rsid w:val="00571FC4"/>
    <w:rsid w:val="0057281E"/>
    <w:rsid w:val="005A3F8C"/>
    <w:rsid w:val="005B4961"/>
    <w:rsid w:val="005C333A"/>
    <w:rsid w:val="005C737E"/>
    <w:rsid w:val="005D021A"/>
    <w:rsid w:val="005D2B36"/>
    <w:rsid w:val="005D3A6C"/>
    <w:rsid w:val="005D4262"/>
    <w:rsid w:val="005D6911"/>
    <w:rsid w:val="005E1391"/>
    <w:rsid w:val="005F6125"/>
    <w:rsid w:val="005F673E"/>
    <w:rsid w:val="00612E0A"/>
    <w:rsid w:val="00615CD3"/>
    <w:rsid w:val="00631C6F"/>
    <w:rsid w:val="0063291D"/>
    <w:rsid w:val="006338B9"/>
    <w:rsid w:val="0063574A"/>
    <w:rsid w:val="00660B84"/>
    <w:rsid w:val="00662CF6"/>
    <w:rsid w:val="00677488"/>
    <w:rsid w:val="00686570"/>
    <w:rsid w:val="00690DD2"/>
    <w:rsid w:val="0069445A"/>
    <w:rsid w:val="006A3B05"/>
    <w:rsid w:val="006B12F2"/>
    <w:rsid w:val="006C2F57"/>
    <w:rsid w:val="006D2FE2"/>
    <w:rsid w:val="006E5E1D"/>
    <w:rsid w:val="006F37E4"/>
    <w:rsid w:val="006F652D"/>
    <w:rsid w:val="00705464"/>
    <w:rsid w:val="007061AB"/>
    <w:rsid w:val="0071005E"/>
    <w:rsid w:val="007107D8"/>
    <w:rsid w:val="00712834"/>
    <w:rsid w:val="007166A9"/>
    <w:rsid w:val="00716C93"/>
    <w:rsid w:val="00723D7F"/>
    <w:rsid w:val="00732741"/>
    <w:rsid w:val="00736DD6"/>
    <w:rsid w:val="0074590A"/>
    <w:rsid w:val="00750E10"/>
    <w:rsid w:val="00751D4E"/>
    <w:rsid w:val="00763367"/>
    <w:rsid w:val="00781425"/>
    <w:rsid w:val="00785A86"/>
    <w:rsid w:val="00786068"/>
    <w:rsid w:val="00792D6C"/>
    <w:rsid w:val="0079569D"/>
    <w:rsid w:val="00795921"/>
    <w:rsid w:val="00796121"/>
    <w:rsid w:val="007A40D6"/>
    <w:rsid w:val="007C4972"/>
    <w:rsid w:val="007C6B66"/>
    <w:rsid w:val="007D6ECA"/>
    <w:rsid w:val="007E0B43"/>
    <w:rsid w:val="007E3885"/>
    <w:rsid w:val="007E74F9"/>
    <w:rsid w:val="007F6DB5"/>
    <w:rsid w:val="007F7F6D"/>
    <w:rsid w:val="00804367"/>
    <w:rsid w:val="00812407"/>
    <w:rsid w:val="00812C66"/>
    <w:rsid w:val="00812F51"/>
    <w:rsid w:val="00834900"/>
    <w:rsid w:val="00861606"/>
    <w:rsid w:val="00867A7F"/>
    <w:rsid w:val="0087159C"/>
    <w:rsid w:val="008748CA"/>
    <w:rsid w:val="00885A38"/>
    <w:rsid w:val="0089049E"/>
    <w:rsid w:val="00895359"/>
    <w:rsid w:val="008C2CBC"/>
    <w:rsid w:val="008C4369"/>
    <w:rsid w:val="008D40CE"/>
    <w:rsid w:val="008D60EF"/>
    <w:rsid w:val="009029D5"/>
    <w:rsid w:val="0090327F"/>
    <w:rsid w:val="009075F6"/>
    <w:rsid w:val="00912E1E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CD"/>
    <w:rsid w:val="009F2784"/>
    <w:rsid w:val="009F6072"/>
    <w:rsid w:val="009F61E4"/>
    <w:rsid w:val="009F734D"/>
    <w:rsid w:val="00A12200"/>
    <w:rsid w:val="00A214E0"/>
    <w:rsid w:val="00A23B91"/>
    <w:rsid w:val="00A52980"/>
    <w:rsid w:val="00A55444"/>
    <w:rsid w:val="00A62A6D"/>
    <w:rsid w:val="00A62D0D"/>
    <w:rsid w:val="00A6440B"/>
    <w:rsid w:val="00A66D68"/>
    <w:rsid w:val="00A67C9E"/>
    <w:rsid w:val="00A723CA"/>
    <w:rsid w:val="00A763B7"/>
    <w:rsid w:val="00A82910"/>
    <w:rsid w:val="00A8646C"/>
    <w:rsid w:val="00A87065"/>
    <w:rsid w:val="00A97F82"/>
    <w:rsid w:val="00AA065D"/>
    <w:rsid w:val="00AA75AB"/>
    <w:rsid w:val="00AB730D"/>
    <w:rsid w:val="00AC1C1F"/>
    <w:rsid w:val="00AD0F0E"/>
    <w:rsid w:val="00AD17B6"/>
    <w:rsid w:val="00AE206B"/>
    <w:rsid w:val="00AE38C8"/>
    <w:rsid w:val="00AF19B4"/>
    <w:rsid w:val="00AF6332"/>
    <w:rsid w:val="00AF6B06"/>
    <w:rsid w:val="00AF7F69"/>
    <w:rsid w:val="00B0668E"/>
    <w:rsid w:val="00B1286A"/>
    <w:rsid w:val="00B3706D"/>
    <w:rsid w:val="00B40836"/>
    <w:rsid w:val="00B46D71"/>
    <w:rsid w:val="00B70376"/>
    <w:rsid w:val="00B7075D"/>
    <w:rsid w:val="00B71AF6"/>
    <w:rsid w:val="00B7722E"/>
    <w:rsid w:val="00B847F3"/>
    <w:rsid w:val="00B849B5"/>
    <w:rsid w:val="00B93B67"/>
    <w:rsid w:val="00B947EE"/>
    <w:rsid w:val="00BA03E9"/>
    <w:rsid w:val="00BA6053"/>
    <w:rsid w:val="00BC0D10"/>
    <w:rsid w:val="00BC2229"/>
    <w:rsid w:val="00BC299E"/>
    <w:rsid w:val="00BC4506"/>
    <w:rsid w:val="00BD1574"/>
    <w:rsid w:val="00BD2449"/>
    <w:rsid w:val="00BF31DF"/>
    <w:rsid w:val="00C008A2"/>
    <w:rsid w:val="00C032FC"/>
    <w:rsid w:val="00C206AF"/>
    <w:rsid w:val="00C44BC7"/>
    <w:rsid w:val="00C503E4"/>
    <w:rsid w:val="00C549E0"/>
    <w:rsid w:val="00C64574"/>
    <w:rsid w:val="00C752C7"/>
    <w:rsid w:val="00C83DEF"/>
    <w:rsid w:val="00C8571D"/>
    <w:rsid w:val="00C9046D"/>
    <w:rsid w:val="00C9069E"/>
    <w:rsid w:val="00C91630"/>
    <w:rsid w:val="00C92A15"/>
    <w:rsid w:val="00CA58C5"/>
    <w:rsid w:val="00CA5E5F"/>
    <w:rsid w:val="00CA62F9"/>
    <w:rsid w:val="00CA652F"/>
    <w:rsid w:val="00CB17FD"/>
    <w:rsid w:val="00CC4E28"/>
    <w:rsid w:val="00CE39A9"/>
    <w:rsid w:val="00CE5EE6"/>
    <w:rsid w:val="00CF2AB8"/>
    <w:rsid w:val="00D00311"/>
    <w:rsid w:val="00D136F3"/>
    <w:rsid w:val="00D14007"/>
    <w:rsid w:val="00D20F4E"/>
    <w:rsid w:val="00D21A8C"/>
    <w:rsid w:val="00D270AF"/>
    <w:rsid w:val="00D27246"/>
    <w:rsid w:val="00D33474"/>
    <w:rsid w:val="00D402FD"/>
    <w:rsid w:val="00D44844"/>
    <w:rsid w:val="00D62AEA"/>
    <w:rsid w:val="00D67D2B"/>
    <w:rsid w:val="00D722B4"/>
    <w:rsid w:val="00D7252F"/>
    <w:rsid w:val="00D77D96"/>
    <w:rsid w:val="00D947A8"/>
    <w:rsid w:val="00DA35E6"/>
    <w:rsid w:val="00DC3274"/>
    <w:rsid w:val="00DD02CD"/>
    <w:rsid w:val="00DD0501"/>
    <w:rsid w:val="00DD467D"/>
    <w:rsid w:val="00DD4C2E"/>
    <w:rsid w:val="00DE3C0B"/>
    <w:rsid w:val="00DE518F"/>
    <w:rsid w:val="00E01AFB"/>
    <w:rsid w:val="00E01BA9"/>
    <w:rsid w:val="00E061BD"/>
    <w:rsid w:val="00E12C31"/>
    <w:rsid w:val="00E15A22"/>
    <w:rsid w:val="00E177E4"/>
    <w:rsid w:val="00E41E1D"/>
    <w:rsid w:val="00E425D5"/>
    <w:rsid w:val="00E5055D"/>
    <w:rsid w:val="00E55045"/>
    <w:rsid w:val="00E604E6"/>
    <w:rsid w:val="00E76E82"/>
    <w:rsid w:val="00E934AD"/>
    <w:rsid w:val="00EB10DF"/>
    <w:rsid w:val="00EB210C"/>
    <w:rsid w:val="00EB5F3B"/>
    <w:rsid w:val="00EC46F6"/>
    <w:rsid w:val="00ED1FFE"/>
    <w:rsid w:val="00ED72E5"/>
    <w:rsid w:val="00EE35A0"/>
    <w:rsid w:val="00EE56F0"/>
    <w:rsid w:val="00EF4212"/>
    <w:rsid w:val="00F02B6F"/>
    <w:rsid w:val="00F06298"/>
    <w:rsid w:val="00F10C4C"/>
    <w:rsid w:val="00F21D0C"/>
    <w:rsid w:val="00F220C7"/>
    <w:rsid w:val="00F267E4"/>
    <w:rsid w:val="00F31591"/>
    <w:rsid w:val="00F6331E"/>
    <w:rsid w:val="00F6773B"/>
    <w:rsid w:val="00F70F8C"/>
    <w:rsid w:val="00F8455A"/>
    <w:rsid w:val="00F87B0C"/>
    <w:rsid w:val="00F93061"/>
    <w:rsid w:val="00F94366"/>
    <w:rsid w:val="00FA57D9"/>
    <w:rsid w:val="00FB5354"/>
    <w:rsid w:val="00FD7BE1"/>
    <w:rsid w:val="00FF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B8126"/>
  <w15:docId w15:val="{AFE54D86-30AA-4431-BA0C-578C0165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basedOn w:val="DefaultParagraphFont"/>
    <w:link w:val="Heading2"/>
    <w:rsid w:val="007F7F6D"/>
    <w:rPr>
      <w:rFonts w:ascii="Arial" w:hAnsi="Arial" w:cs="Arial"/>
      <w:b/>
      <w:bCs/>
      <w:lang w:eastAsia="sr-Latn-CS"/>
    </w:rPr>
  </w:style>
  <w:style w:type="character" w:customStyle="1" w:styleId="BodyTextChar">
    <w:name w:val="Body Text Char"/>
    <w:basedOn w:val="DefaultParagraphFont"/>
    <w:link w:val="BodyText"/>
    <w:rsid w:val="00B1286A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2E561-3773-4B40-BB93-2E5CFD08E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208</TotalTime>
  <Pages>15</Pages>
  <Words>1831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Mateee</cp:lastModifiedBy>
  <cp:revision>148</cp:revision>
  <cp:lastPrinted>1899-12-31T23:00:00Z</cp:lastPrinted>
  <dcterms:created xsi:type="dcterms:W3CDTF">2021-03-24T17:21:00Z</dcterms:created>
  <dcterms:modified xsi:type="dcterms:W3CDTF">2021-04-03T14:09:00Z</dcterms:modified>
</cp:coreProperties>
</file>